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275280" w14:textId="77777777" w:rsidR="576062CF" w:rsidRDefault="576062CF" w:rsidP="00FD478C"/>
    <w:p w14:paraId="7B94B9E9" w14:textId="77777777" w:rsidR="576062CF" w:rsidRDefault="576062CF" w:rsidP="00FD478C"/>
    <w:p w14:paraId="13AD0F71" w14:textId="77777777" w:rsidR="576062CF" w:rsidRDefault="576062CF" w:rsidP="00FD478C"/>
    <w:p w14:paraId="42F02D33" w14:textId="1434BA0F" w:rsidR="576062CF" w:rsidRPr="00FD478C" w:rsidRDefault="576062CF" w:rsidP="00FD478C">
      <w:pPr>
        <w:pStyle w:val="Title"/>
      </w:pPr>
    </w:p>
    <w:p w14:paraId="6C891FC9" w14:textId="0991D176" w:rsidR="00FD478C" w:rsidRDefault="005456AF" w:rsidP="005456AF">
      <w:pPr>
        <w:pStyle w:val="Subtitle"/>
      </w:pPr>
      <w:r>
        <w:t>ABCU Advising Program</w:t>
      </w:r>
    </w:p>
    <w:p w14:paraId="78AE23CA" w14:textId="77777777" w:rsidR="005456AF" w:rsidRDefault="005456AF" w:rsidP="005456AF">
      <w:pPr>
        <w:pStyle w:val="Subtitle"/>
      </w:pPr>
      <w:r>
        <w:t>Author: Christopher Phillips</w:t>
      </w:r>
      <w:r w:rsidR="00FD478C" w:rsidRPr="00FD478C">
        <w:t xml:space="preserve"> </w:t>
      </w:r>
    </w:p>
    <w:p w14:paraId="7530B317" w14:textId="2BE1A641" w:rsidR="00FD478C" w:rsidRDefault="005456AF" w:rsidP="005456AF">
      <w:pPr>
        <w:pStyle w:val="Subtitle"/>
      </w:pPr>
      <w:r>
        <w:t>Date: 04/13/2025</w:t>
      </w:r>
      <w:r w:rsidR="00FD478C" w:rsidRPr="00FD478C">
        <w:t xml:space="preserve"> </w:t>
      </w:r>
    </w:p>
    <w:p w14:paraId="685361A7" w14:textId="77777777" w:rsidR="576062CF" w:rsidRDefault="576062CF" w:rsidP="00DF3215"/>
    <w:p w14:paraId="61D63DE0" w14:textId="77777777" w:rsidR="717E282B" w:rsidRDefault="717E282B" w:rsidP="00DF3215"/>
    <w:p w14:paraId="73109E07" w14:textId="77777777" w:rsidR="717E282B" w:rsidRDefault="717E282B" w:rsidP="00DF3215"/>
    <w:p w14:paraId="5F8B62B6" w14:textId="77777777" w:rsidR="717E282B" w:rsidRDefault="717E282B" w:rsidP="00DF3215"/>
    <w:p w14:paraId="0156B6D0" w14:textId="77777777" w:rsidR="717E282B" w:rsidRDefault="717E282B" w:rsidP="00DF3215"/>
    <w:p w14:paraId="76B0031B" w14:textId="77777777" w:rsidR="709762D6" w:rsidRDefault="709762D6" w:rsidP="00DF3215"/>
    <w:p w14:paraId="59740FD4" w14:textId="77777777" w:rsidR="709762D6" w:rsidRDefault="709762D6" w:rsidP="00DF3215"/>
    <w:p w14:paraId="5490287B" w14:textId="77777777" w:rsidR="717E282B" w:rsidRDefault="717E282B" w:rsidP="00DF3215"/>
    <w:p w14:paraId="396DE92D" w14:textId="77777777" w:rsidR="5643BF48" w:rsidRDefault="5643BF48" w:rsidP="00DF3215"/>
    <w:p w14:paraId="48972BCE" w14:textId="77777777" w:rsidR="733B038C" w:rsidRDefault="733B038C" w:rsidP="00DF3215"/>
    <w:p w14:paraId="6A784A1C" w14:textId="77777777" w:rsidR="717E282B" w:rsidRDefault="717E282B" w:rsidP="00DF3215"/>
    <w:p w14:paraId="79A86546" w14:textId="77777777" w:rsidR="576062CF" w:rsidRDefault="576062CF" w:rsidP="576062CF">
      <w:r>
        <w:br w:type="page"/>
      </w:r>
    </w:p>
    <w:p w14:paraId="4C423826" w14:textId="20B07457" w:rsidR="00904DBE" w:rsidRDefault="005456AF" w:rsidP="00904DBE">
      <w:pPr>
        <w:pStyle w:val="SectionTitle"/>
      </w:pPr>
      <w:r>
        <w:lastRenderedPageBreak/>
        <w:t>Introduction</w:t>
      </w:r>
      <w:r w:rsidR="00904DBE" w:rsidRPr="00FD478C">
        <w:t xml:space="preserve"> </w:t>
      </w:r>
    </w:p>
    <w:p w14:paraId="2CCB4445" w14:textId="77777777" w:rsidR="005456AF" w:rsidRPr="005456AF" w:rsidRDefault="005456AF" w:rsidP="005456AF">
      <w:r w:rsidRPr="005456AF">
        <w:t>This document outlines the design for a program that manages Computer Science courses at ABCU. The program will:</w:t>
      </w:r>
    </w:p>
    <w:p w14:paraId="0D06D4F3" w14:textId="77777777" w:rsidR="005456AF" w:rsidRPr="005456AF" w:rsidRDefault="005456AF" w:rsidP="005456AF">
      <w:pPr>
        <w:numPr>
          <w:ilvl w:val="0"/>
          <w:numId w:val="2"/>
        </w:numPr>
      </w:pPr>
      <w:r w:rsidRPr="005456AF">
        <w:t>Load course data from a file.</w:t>
      </w:r>
    </w:p>
    <w:p w14:paraId="5A242580" w14:textId="77777777" w:rsidR="005456AF" w:rsidRPr="005456AF" w:rsidRDefault="005456AF" w:rsidP="005456AF">
      <w:pPr>
        <w:numPr>
          <w:ilvl w:val="0"/>
          <w:numId w:val="2"/>
        </w:numPr>
      </w:pPr>
      <w:r w:rsidRPr="005456AF">
        <w:t xml:space="preserve">Provide a menu </w:t>
      </w:r>
      <w:proofErr w:type="gramStart"/>
      <w:r w:rsidRPr="005456AF">
        <w:t>to</w:t>
      </w:r>
      <w:proofErr w:type="gramEnd"/>
      <w:r w:rsidRPr="005456AF">
        <w:t>:</w:t>
      </w:r>
    </w:p>
    <w:p w14:paraId="37BF7452" w14:textId="77777777" w:rsidR="005456AF" w:rsidRPr="005456AF" w:rsidRDefault="005456AF" w:rsidP="005456AF">
      <w:pPr>
        <w:numPr>
          <w:ilvl w:val="1"/>
          <w:numId w:val="2"/>
        </w:numPr>
      </w:pPr>
      <w:r w:rsidRPr="005456AF">
        <w:t>Print all course information in alphanumeric order.</w:t>
      </w:r>
    </w:p>
    <w:p w14:paraId="46DE38F1" w14:textId="77777777" w:rsidR="005456AF" w:rsidRPr="005456AF" w:rsidRDefault="005456AF" w:rsidP="005456AF">
      <w:pPr>
        <w:numPr>
          <w:ilvl w:val="1"/>
          <w:numId w:val="2"/>
        </w:numPr>
      </w:pPr>
      <w:r w:rsidRPr="005456AF">
        <w:t>Print details (title and prerequisites) of a given course.</w:t>
      </w:r>
    </w:p>
    <w:p w14:paraId="563B5682" w14:textId="77777777" w:rsidR="005456AF" w:rsidRPr="005456AF" w:rsidRDefault="005456AF" w:rsidP="005456AF">
      <w:pPr>
        <w:numPr>
          <w:ilvl w:val="0"/>
          <w:numId w:val="2"/>
        </w:numPr>
      </w:pPr>
      <w:r w:rsidRPr="005456AF">
        <w:t>Support three possible data structures for storing courses:</w:t>
      </w:r>
    </w:p>
    <w:p w14:paraId="3D7294B7" w14:textId="77777777" w:rsidR="005456AF" w:rsidRPr="005456AF" w:rsidRDefault="005456AF" w:rsidP="005456AF">
      <w:pPr>
        <w:numPr>
          <w:ilvl w:val="1"/>
          <w:numId w:val="2"/>
        </w:numPr>
      </w:pPr>
      <w:r w:rsidRPr="005456AF">
        <w:t>Vector</w:t>
      </w:r>
    </w:p>
    <w:p w14:paraId="6FC00200" w14:textId="77777777" w:rsidR="005456AF" w:rsidRPr="005456AF" w:rsidRDefault="005456AF" w:rsidP="005456AF">
      <w:pPr>
        <w:numPr>
          <w:ilvl w:val="1"/>
          <w:numId w:val="2"/>
        </w:numPr>
      </w:pPr>
      <w:r w:rsidRPr="005456AF">
        <w:t>Hash Table</w:t>
      </w:r>
    </w:p>
    <w:p w14:paraId="3419ABD1" w14:textId="77777777" w:rsidR="005456AF" w:rsidRPr="005456AF" w:rsidRDefault="005456AF" w:rsidP="005456AF">
      <w:pPr>
        <w:numPr>
          <w:ilvl w:val="1"/>
          <w:numId w:val="2"/>
        </w:numPr>
      </w:pPr>
      <w:r w:rsidRPr="005456AF">
        <w:t>Binary Search Tree (BST)</w:t>
      </w:r>
    </w:p>
    <w:p w14:paraId="57E14778" w14:textId="79841A7F" w:rsidR="005456AF" w:rsidRPr="005456AF" w:rsidRDefault="005456AF" w:rsidP="005456AF">
      <w:r>
        <w:t>I will</w:t>
      </w:r>
      <w:r w:rsidRPr="005456AF">
        <w:t xml:space="preserve"> present pseudocode for each approach, evaluate the runtime performance, discuss the advantages and disadvantages of each structure, and offer a final recommendation based on the advising staff’s needs.</w:t>
      </w:r>
    </w:p>
    <w:p w14:paraId="0ED5524D" w14:textId="77777777" w:rsidR="576062CF" w:rsidRDefault="576062CF">
      <w:r>
        <w:br w:type="page"/>
      </w:r>
    </w:p>
    <w:p w14:paraId="542838A9" w14:textId="77777777" w:rsidR="005456AF" w:rsidRDefault="005456AF" w:rsidP="576062CF">
      <w:pPr>
        <w:rPr>
          <w:b/>
          <w:bCs/>
        </w:rPr>
      </w:pPr>
      <w:r w:rsidRPr="005456AF">
        <w:rPr>
          <w:b/>
          <w:bCs/>
        </w:rPr>
        <w:lastRenderedPageBreak/>
        <w:t xml:space="preserve">File and Loading and Validation </w:t>
      </w:r>
    </w:p>
    <w:p w14:paraId="6F130035" w14:textId="77777777" w:rsidR="005456AF" w:rsidRPr="005456AF" w:rsidRDefault="005456AF" w:rsidP="005456AF">
      <w:r w:rsidRPr="005456AF">
        <w:t xml:space="preserve">FUNCTION </w:t>
      </w:r>
      <w:proofErr w:type="spellStart"/>
      <w:r w:rsidRPr="005456AF">
        <w:t>loadCoursesFromFile</w:t>
      </w:r>
      <w:proofErr w:type="spellEnd"/>
      <w:r w:rsidRPr="005456AF">
        <w:t>(filename):</w:t>
      </w:r>
    </w:p>
    <w:p w14:paraId="46FBDF8C" w14:textId="77777777" w:rsidR="005456AF" w:rsidRPr="005456AF" w:rsidRDefault="005456AF" w:rsidP="005456AF">
      <w:r w:rsidRPr="005456AF">
        <w:t xml:space="preserve">    OPEN file with name = filename</w:t>
      </w:r>
    </w:p>
    <w:p w14:paraId="47BBE616" w14:textId="77777777" w:rsidR="005456AF" w:rsidRPr="005456AF" w:rsidRDefault="005456AF" w:rsidP="005456AF">
      <w:r w:rsidRPr="005456AF">
        <w:t xml:space="preserve">    IF file could NOT be opened THEN</w:t>
      </w:r>
    </w:p>
    <w:p w14:paraId="0E76A6DF" w14:textId="77777777" w:rsidR="005456AF" w:rsidRPr="005456AF" w:rsidRDefault="005456AF" w:rsidP="005456AF">
      <w:r w:rsidRPr="005456AF">
        <w:t xml:space="preserve">        PRINT "Error: Unable to open file."</w:t>
      </w:r>
    </w:p>
    <w:p w14:paraId="78EC7A6C" w14:textId="77777777" w:rsidR="005456AF" w:rsidRPr="005456AF" w:rsidRDefault="005456AF" w:rsidP="005456AF">
      <w:r w:rsidRPr="005456AF">
        <w:t xml:space="preserve">        RETURN an empty list (or null)</w:t>
      </w:r>
    </w:p>
    <w:p w14:paraId="23217108" w14:textId="77777777" w:rsidR="005456AF" w:rsidRPr="005456AF" w:rsidRDefault="005456AF" w:rsidP="005456AF"/>
    <w:p w14:paraId="54F9F3AE" w14:textId="77777777" w:rsidR="005456AF" w:rsidRPr="005456AF" w:rsidRDefault="005456AF" w:rsidP="005456AF">
      <w:r w:rsidRPr="005456AF">
        <w:t xml:space="preserve">    </w:t>
      </w:r>
      <w:proofErr w:type="spellStart"/>
      <w:r w:rsidRPr="005456AF">
        <w:t>courseLines</w:t>
      </w:r>
      <w:proofErr w:type="spellEnd"/>
      <w:r w:rsidRPr="005456AF">
        <w:t xml:space="preserve"> = empty list</w:t>
      </w:r>
    </w:p>
    <w:p w14:paraId="140647C2" w14:textId="77777777" w:rsidR="005456AF" w:rsidRPr="005456AF" w:rsidRDefault="005456AF" w:rsidP="005456AF"/>
    <w:p w14:paraId="4FFBA662" w14:textId="77777777" w:rsidR="005456AF" w:rsidRPr="005456AF" w:rsidRDefault="005456AF" w:rsidP="005456AF">
      <w:r w:rsidRPr="005456AF">
        <w:t xml:space="preserve">    // Read each line</w:t>
      </w:r>
    </w:p>
    <w:p w14:paraId="042ACD54" w14:textId="77777777" w:rsidR="005456AF" w:rsidRPr="005456AF" w:rsidRDefault="005456AF" w:rsidP="005456AF">
      <w:r w:rsidRPr="005456AF">
        <w:t xml:space="preserve">    WHILE not end-of-file in file DO</w:t>
      </w:r>
    </w:p>
    <w:p w14:paraId="7913CD2E" w14:textId="77777777" w:rsidR="005456AF" w:rsidRPr="005456AF" w:rsidRDefault="005456AF" w:rsidP="005456AF">
      <w:r w:rsidRPr="005456AF">
        <w:t xml:space="preserve">        </w:t>
      </w:r>
      <w:proofErr w:type="spellStart"/>
      <w:r w:rsidRPr="005456AF">
        <w:t>currentLine</w:t>
      </w:r>
      <w:proofErr w:type="spellEnd"/>
      <w:r w:rsidRPr="005456AF">
        <w:t xml:space="preserve"> = READ line from file</w:t>
      </w:r>
    </w:p>
    <w:p w14:paraId="07B34A5C" w14:textId="77777777" w:rsidR="005456AF" w:rsidRPr="005456AF" w:rsidRDefault="005456AF" w:rsidP="005456AF">
      <w:r w:rsidRPr="005456AF">
        <w:t xml:space="preserve">        IF </w:t>
      </w:r>
      <w:proofErr w:type="spellStart"/>
      <w:r w:rsidRPr="005456AF">
        <w:t>currentLine</w:t>
      </w:r>
      <w:proofErr w:type="spellEnd"/>
      <w:r w:rsidRPr="005456AF">
        <w:t xml:space="preserve"> is NOT empty THEN</w:t>
      </w:r>
    </w:p>
    <w:p w14:paraId="04386D96" w14:textId="77777777" w:rsidR="005456AF" w:rsidRPr="005456AF" w:rsidRDefault="005456AF" w:rsidP="005456AF">
      <w:r w:rsidRPr="005456AF">
        <w:t xml:space="preserve">            APPEND </w:t>
      </w:r>
      <w:proofErr w:type="spellStart"/>
      <w:r w:rsidRPr="005456AF">
        <w:t>currentLine</w:t>
      </w:r>
      <w:proofErr w:type="spellEnd"/>
      <w:r w:rsidRPr="005456AF">
        <w:t xml:space="preserve"> to </w:t>
      </w:r>
      <w:proofErr w:type="spellStart"/>
      <w:r w:rsidRPr="005456AF">
        <w:t>courseLines</w:t>
      </w:r>
      <w:proofErr w:type="spellEnd"/>
    </w:p>
    <w:p w14:paraId="03D0D5E2" w14:textId="77777777" w:rsidR="005456AF" w:rsidRPr="005456AF" w:rsidRDefault="005456AF" w:rsidP="005456AF">
      <w:r w:rsidRPr="005456AF">
        <w:t xml:space="preserve">        ENDIF</w:t>
      </w:r>
    </w:p>
    <w:p w14:paraId="7DA9F007" w14:textId="77777777" w:rsidR="005456AF" w:rsidRPr="005456AF" w:rsidRDefault="005456AF" w:rsidP="005456AF">
      <w:r w:rsidRPr="005456AF">
        <w:t xml:space="preserve">    ENDWHILE</w:t>
      </w:r>
    </w:p>
    <w:p w14:paraId="7B6A2DD5" w14:textId="77777777" w:rsidR="005456AF" w:rsidRPr="005456AF" w:rsidRDefault="005456AF" w:rsidP="005456AF"/>
    <w:p w14:paraId="336D36CC" w14:textId="77777777" w:rsidR="005456AF" w:rsidRPr="005456AF" w:rsidRDefault="005456AF" w:rsidP="005456AF">
      <w:r w:rsidRPr="005456AF">
        <w:t xml:space="preserve">    CLOSE file</w:t>
      </w:r>
    </w:p>
    <w:p w14:paraId="7FDBF1AB" w14:textId="77777777" w:rsidR="005456AF" w:rsidRPr="005456AF" w:rsidRDefault="005456AF" w:rsidP="005456AF"/>
    <w:p w14:paraId="33D32ADA" w14:textId="77777777" w:rsidR="005456AF" w:rsidRPr="005456AF" w:rsidRDefault="005456AF" w:rsidP="005456AF">
      <w:r w:rsidRPr="005456AF">
        <w:t xml:space="preserve">    // Validate each line has at least a course number and a course title</w:t>
      </w:r>
    </w:p>
    <w:p w14:paraId="471FBF3E" w14:textId="77777777" w:rsidR="005456AF" w:rsidRPr="005456AF" w:rsidRDefault="005456AF" w:rsidP="005456AF">
      <w:r w:rsidRPr="005456AF">
        <w:t xml:space="preserve">    </w:t>
      </w:r>
      <w:proofErr w:type="spellStart"/>
      <w:r w:rsidRPr="005456AF">
        <w:t>validCourseNumbers</w:t>
      </w:r>
      <w:proofErr w:type="spellEnd"/>
      <w:r w:rsidRPr="005456AF">
        <w:t xml:space="preserve"> = CREATE an empty set</w:t>
      </w:r>
    </w:p>
    <w:p w14:paraId="27F88365" w14:textId="77777777" w:rsidR="005456AF" w:rsidRPr="005456AF" w:rsidRDefault="005456AF" w:rsidP="005456AF">
      <w:r w:rsidRPr="005456AF">
        <w:t xml:space="preserve">    FOR EACH line IN </w:t>
      </w:r>
      <w:proofErr w:type="spellStart"/>
      <w:r w:rsidRPr="005456AF">
        <w:t>courseLines</w:t>
      </w:r>
      <w:proofErr w:type="spellEnd"/>
      <w:r w:rsidRPr="005456AF">
        <w:t xml:space="preserve"> DO</w:t>
      </w:r>
    </w:p>
    <w:p w14:paraId="03D57351" w14:textId="77777777" w:rsidR="005456AF" w:rsidRPr="005456AF" w:rsidRDefault="005456AF" w:rsidP="005456AF">
      <w:r w:rsidRPr="005456AF">
        <w:t xml:space="preserve">        tokens = </w:t>
      </w:r>
      <w:proofErr w:type="gramStart"/>
      <w:r w:rsidRPr="005456AF">
        <w:t>SPLIT(</w:t>
      </w:r>
      <w:proofErr w:type="gramEnd"/>
      <w:r w:rsidRPr="005456AF">
        <w:t>line, ",")</w:t>
      </w:r>
    </w:p>
    <w:p w14:paraId="2EB591B1" w14:textId="77777777" w:rsidR="005456AF" w:rsidRPr="005456AF" w:rsidRDefault="005456AF" w:rsidP="005456AF">
      <w:r w:rsidRPr="005456AF">
        <w:t xml:space="preserve">        IF length(tokens) &lt; 2 THEN</w:t>
      </w:r>
    </w:p>
    <w:p w14:paraId="06A2EDAC" w14:textId="77777777" w:rsidR="005456AF" w:rsidRPr="005456AF" w:rsidRDefault="005456AF" w:rsidP="005456AF">
      <w:r w:rsidRPr="005456AF">
        <w:lastRenderedPageBreak/>
        <w:t xml:space="preserve">            PRINT "Error: Invalid line format. Skipping line: " + line</w:t>
      </w:r>
    </w:p>
    <w:p w14:paraId="3384A611" w14:textId="77777777" w:rsidR="005456AF" w:rsidRPr="005456AF" w:rsidRDefault="005456AF" w:rsidP="005456AF">
      <w:r w:rsidRPr="005456AF">
        <w:t xml:space="preserve">            // Optionally remove or mark the line invalid</w:t>
      </w:r>
    </w:p>
    <w:p w14:paraId="02E3B811" w14:textId="77777777" w:rsidR="005456AF" w:rsidRPr="005456AF" w:rsidRDefault="005456AF" w:rsidP="005456AF">
      <w:r w:rsidRPr="005456AF">
        <w:t xml:space="preserve">        ELSE</w:t>
      </w:r>
    </w:p>
    <w:p w14:paraId="75190823" w14:textId="77777777" w:rsidR="005456AF" w:rsidRPr="005456AF" w:rsidRDefault="005456AF" w:rsidP="005456AF">
      <w:r w:rsidRPr="005456AF">
        <w:t xml:space="preserve">            // Record this course number in our set for later prerequisite checks</w:t>
      </w:r>
    </w:p>
    <w:p w14:paraId="5C5A2E1C" w14:textId="77777777" w:rsidR="005456AF" w:rsidRPr="005456AF" w:rsidRDefault="005456AF" w:rsidP="005456AF">
      <w:r w:rsidRPr="005456AF">
        <w:t xml:space="preserve">            </w:t>
      </w:r>
      <w:proofErr w:type="spellStart"/>
      <w:r w:rsidRPr="005456AF">
        <w:t>validCourseNumbers.add</w:t>
      </w:r>
      <w:proofErr w:type="spellEnd"/>
      <w:r w:rsidRPr="005456AF">
        <w:t>(</w:t>
      </w:r>
      <w:proofErr w:type="gramStart"/>
      <w:r w:rsidRPr="005456AF">
        <w:t>tokens[</w:t>
      </w:r>
      <w:proofErr w:type="gramEnd"/>
      <w:r w:rsidRPr="005456AF">
        <w:t>0])</w:t>
      </w:r>
    </w:p>
    <w:p w14:paraId="0AA7E1A2" w14:textId="77777777" w:rsidR="005456AF" w:rsidRPr="005456AF" w:rsidRDefault="005456AF" w:rsidP="005456AF">
      <w:r w:rsidRPr="005456AF">
        <w:t xml:space="preserve">        ENDIF</w:t>
      </w:r>
    </w:p>
    <w:p w14:paraId="6587C82F" w14:textId="77777777" w:rsidR="005456AF" w:rsidRPr="005456AF" w:rsidRDefault="005456AF" w:rsidP="005456AF">
      <w:r w:rsidRPr="005456AF">
        <w:t xml:space="preserve">    ENDFOR</w:t>
      </w:r>
    </w:p>
    <w:p w14:paraId="2517A617" w14:textId="77777777" w:rsidR="005456AF" w:rsidRPr="005456AF" w:rsidRDefault="005456AF" w:rsidP="005456AF"/>
    <w:p w14:paraId="174B933B" w14:textId="77777777" w:rsidR="005456AF" w:rsidRPr="005456AF" w:rsidRDefault="005456AF" w:rsidP="005456AF">
      <w:r w:rsidRPr="005456AF">
        <w:t xml:space="preserve">    // Optional: Validate that each prerequisite exists in the set of known course numbers</w:t>
      </w:r>
    </w:p>
    <w:p w14:paraId="495BEDDD" w14:textId="77777777" w:rsidR="005456AF" w:rsidRPr="005456AF" w:rsidRDefault="005456AF" w:rsidP="005456AF">
      <w:r w:rsidRPr="005456AF">
        <w:t xml:space="preserve">    // (We will handle this again during the build phase, but you could do it here as well.)</w:t>
      </w:r>
    </w:p>
    <w:p w14:paraId="66C1104C" w14:textId="77777777" w:rsidR="005456AF" w:rsidRPr="005456AF" w:rsidRDefault="005456AF" w:rsidP="005456AF"/>
    <w:p w14:paraId="179B2BB9" w14:textId="77777777" w:rsidR="005456AF" w:rsidRPr="005456AF" w:rsidRDefault="005456AF" w:rsidP="005456AF">
      <w:r w:rsidRPr="005456AF">
        <w:t xml:space="preserve">    RETURN </w:t>
      </w:r>
      <w:proofErr w:type="spellStart"/>
      <w:r w:rsidRPr="005456AF">
        <w:t>courseLines</w:t>
      </w:r>
      <w:proofErr w:type="spellEnd"/>
    </w:p>
    <w:p w14:paraId="755F8553" w14:textId="36E91234" w:rsidR="005456AF" w:rsidRPr="005456AF" w:rsidRDefault="005456AF" w:rsidP="005456AF">
      <w:r w:rsidRPr="005456AF">
        <w:t>END FUNCTION</w:t>
      </w:r>
    </w:p>
    <w:p w14:paraId="330C1840" w14:textId="77777777" w:rsidR="005456AF" w:rsidRPr="005456AF" w:rsidRDefault="005456AF" w:rsidP="007D4A2B">
      <w:pPr>
        <w:pStyle w:val="Heading1"/>
        <w:rPr>
          <w:b w:val="0"/>
          <w:bCs w:val="0"/>
        </w:rPr>
      </w:pPr>
    </w:p>
    <w:p w14:paraId="2ECA24D5" w14:textId="77777777" w:rsidR="005456AF" w:rsidRDefault="005456AF" w:rsidP="007D4A2B">
      <w:pPr>
        <w:pStyle w:val="Heading1"/>
      </w:pPr>
    </w:p>
    <w:p w14:paraId="1CEDE8C4" w14:textId="5729AB19" w:rsidR="005456AF" w:rsidRDefault="005456AF" w:rsidP="005456AF">
      <w:pPr>
        <w:rPr>
          <w:b/>
          <w:bCs/>
        </w:rPr>
      </w:pPr>
      <w:r w:rsidRPr="005456AF">
        <w:rPr>
          <w:b/>
          <w:bCs/>
        </w:rPr>
        <w:t>Building and Printing Data for Each Structure</w:t>
      </w:r>
    </w:p>
    <w:p w14:paraId="000BD6A1" w14:textId="484EE2E9" w:rsidR="005456AF" w:rsidRDefault="005456AF" w:rsidP="005456AF">
      <w:pPr>
        <w:rPr>
          <w:b/>
          <w:bCs/>
        </w:rPr>
      </w:pPr>
      <w:r>
        <w:rPr>
          <w:b/>
          <w:bCs/>
        </w:rPr>
        <w:t>Build Vector</w:t>
      </w:r>
    </w:p>
    <w:p w14:paraId="42E065F2" w14:textId="77777777" w:rsidR="005456AF" w:rsidRDefault="005456AF" w:rsidP="005456AF">
      <w:r>
        <w:t xml:space="preserve">FUNCTION </w:t>
      </w:r>
      <w:proofErr w:type="spellStart"/>
      <w:r>
        <w:t>buildVectorFromLines</w:t>
      </w:r>
      <w:proofErr w:type="spellEnd"/>
      <w:r>
        <w:t>(</w:t>
      </w:r>
      <w:proofErr w:type="spellStart"/>
      <w:r>
        <w:t>courseLines</w:t>
      </w:r>
      <w:proofErr w:type="spellEnd"/>
      <w:r>
        <w:t>):</w:t>
      </w:r>
    </w:p>
    <w:p w14:paraId="35B3DC64" w14:textId="77777777" w:rsidR="005456AF" w:rsidRDefault="005456AF" w:rsidP="005456AF">
      <w:r>
        <w:t xml:space="preserve">    vector courses = empty vector</w:t>
      </w:r>
    </w:p>
    <w:p w14:paraId="501ABC3F" w14:textId="77777777" w:rsidR="005456AF" w:rsidRDefault="005456AF" w:rsidP="005456AF">
      <w:r>
        <w:t xml:space="preserve">    </w:t>
      </w:r>
      <w:proofErr w:type="spellStart"/>
      <w:r>
        <w:t>validCoursesSet</w:t>
      </w:r>
      <w:proofErr w:type="spellEnd"/>
      <w:r>
        <w:t xml:space="preserve"> = CREATE an empty set    // For prerequisite validation</w:t>
      </w:r>
    </w:p>
    <w:p w14:paraId="2CB4A783" w14:textId="77777777" w:rsidR="005456AF" w:rsidRDefault="005456AF" w:rsidP="005456AF"/>
    <w:p w14:paraId="298B1246" w14:textId="77777777" w:rsidR="005456AF" w:rsidRDefault="005456AF" w:rsidP="005456AF">
      <w:r>
        <w:t xml:space="preserve">    // First pass: gather all course numbers</w:t>
      </w:r>
    </w:p>
    <w:p w14:paraId="5748DE6C" w14:textId="77777777" w:rsidR="005456AF" w:rsidRDefault="005456AF" w:rsidP="005456AF">
      <w:r>
        <w:t xml:space="preserve">    FOR EACH line IN </w:t>
      </w:r>
      <w:proofErr w:type="spellStart"/>
      <w:r>
        <w:t>courseLines</w:t>
      </w:r>
      <w:proofErr w:type="spellEnd"/>
      <w:r>
        <w:t xml:space="preserve"> DO</w:t>
      </w:r>
    </w:p>
    <w:p w14:paraId="2189AAA8" w14:textId="77777777" w:rsidR="005456AF" w:rsidRDefault="005456AF" w:rsidP="005456AF">
      <w:r>
        <w:t xml:space="preserve">        tokens = </w:t>
      </w:r>
      <w:proofErr w:type="gramStart"/>
      <w:r>
        <w:t>SPLIT(</w:t>
      </w:r>
      <w:proofErr w:type="gramEnd"/>
      <w:r>
        <w:t>line, ",")</w:t>
      </w:r>
    </w:p>
    <w:p w14:paraId="3964A535" w14:textId="77777777" w:rsidR="005456AF" w:rsidRDefault="005456AF" w:rsidP="005456AF">
      <w:r>
        <w:lastRenderedPageBreak/>
        <w:t xml:space="preserve">        IF length(tokens) &gt;= 2 THEN</w:t>
      </w:r>
    </w:p>
    <w:p w14:paraId="6522A23E" w14:textId="77777777" w:rsidR="005456AF" w:rsidRDefault="005456AF" w:rsidP="005456AF">
      <w:r>
        <w:t xml:space="preserve">            </w:t>
      </w:r>
      <w:proofErr w:type="spellStart"/>
      <w:r>
        <w:t>validCoursesSet.add</w:t>
      </w:r>
      <w:proofErr w:type="spellEnd"/>
      <w:r>
        <w:t>(</w:t>
      </w:r>
      <w:proofErr w:type="gramStart"/>
      <w:r>
        <w:t>tokens[</w:t>
      </w:r>
      <w:proofErr w:type="gramEnd"/>
      <w:r>
        <w:t>0])</w:t>
      </w:r>
    </w:p>
    <w:p w14:paraId="7CB70301" w14:textId="77777777" w:rsidR="005456AF" w:rsidRDefault="005456AF" w:rsidP="005456AF">
      <w:r>
        <w:t xml:space="preserve">        ENDIF</w:t>
      </w:r>
    </w:p>
    <w:p w14:paraId="13FB3F71" w14:textId="77777777" w:rsidR="005456AF" w:rsidRDefault="005456AF" w:rsidP="005456AF">
      <w:r>
        <w:t xml:space="preserve">    ENDFOR</w:t>
      </w:r>
    </w:p>
    <w:p w14:paraId="28BD921E" w14:textId="77777777" w:rsidR="005456AF" w:rsidRDefault="005456AF" w:rsidP="005456AF"/>
    <w:p w14:paraId="0B9B47FE" w14:textId="77777777" w:rsidR="005456AF" w:rsidRDefault="005456AF" w:rsidP="005456AF">
      <w:r>
        <w:t xml:space="preserve">    // Second pass: build Course objects</w:t>
      </w:r>
    </w:p>
    <w:p w14:paraId="5F258C80" w14:textId="77777777" w:rsidR="005456AF" w:rsidRDefault="005456AF" w:rsidP="005456AF">
      <w:r>
        <w:t xml:space="preserve">    FOR EACH line IN </w:t>
      </w:r>
      <w:proofErr w:type="spellStart"/>
      <w:r>
        <w:t>courseLines</w:t>
      </w:r>
      <w:proofErr w:type="spellEnd"/>
      <w:r>
        <w:t xml:space="preserve"> DO</w:t>
      </w:r>
    </w:p>
    <w:p w14:paraId="3E8BF14D" w14:textId="77777777" w:rsidR="005456AF" w:rsidRDefault="005456AF" w:rsidP="005456AF">
      <w:r>
        <w:t xml:space="preserve">        tokens = </w:t>
      </w:r>
      <w:proofErr w:type="gramStart"/>
      <w:r>
        <w:t>SPLIT(</w:t>
      </w:r>
      <w:proofErr w:type="gramEnd"/>
      <w:r>
        <w:t>line, ",")</w:t>
      </w:r>
    </w:p>
    <w:p w14:paraId="19B4F8E8" w14:textId="77777777" w:rsidR="005456AF" w:rsidRDefault="005456AF" w:rsidP="005456AF">
      <w:r>
        <w:t xml:space="preserve">        IF length(tokens) &lt; 2 THEN</w:t>
      </w:r>
    </w:p>
    <w:p w14:paraId="4EBD9F44" w14:textId="77777777" w:rsidR="005456AF" w:rsidRDefault="005456AF" w:rsidP="005456AF">
      <w:r>
        <w:t xml:space="preserve">            // We skip invalid lines</w:t>
      </w:r>
    </w:p>
    <w:p w14:paraId="5B93DC60" w14:textId="77777777" w:rsidR="005456AF" w:rsidRDefault="005456AF" w:rsidP="005456AF">
      <w:r>
        <w:t xml:space="preserve">            CONTINUE</w:t>
      </w:r>
    </w:p>
    <w:p w14:paraId="527A4590" w14:textId="77777777" w:rsidR="005456AF" w:rsidRDefault="005456AF" w:rsidP="005456AF">
      <w:r>
        <w:t xml:space="preserve">        ENDIF</w:t>
      </w:r>
    </w:p>
    <w:p w14:paraId="37CB745D" w14:textId="77777777" w:rsidR="005456AF" w:rsidRDefault="005456AF" w:rsidP="005456AF"/>
    <w:p w14:paraId="133BDF77" w14:textId="77777777" w:rsidR="005456AF" w:rsidRDefault="005456AF" w:rsidP="005456AF">
      <w:r>
        <w:t xml:space="preserve">        </w:t>
      </w:r>
      <w:proofErr w:type="spellStart"/>
      <w:r>
        <w:t>courseNumber</w:t>
      </w:r>
      <w:proofErr w:type="spellEnd"/>
      <w:r>
        <w:t xml:space="preserve"> = </w:t>
      </w:r>
      <w:proofErr w:type="gramStart"/>
      <w:r>
        <w:t>tokens[</w:t>
      </w:r>
      <w:proofErr w:type="gramEnd"/>
      <w:r>
        <w:t>0]</w:t>
      </w:r>
    </w:p>
    <w:p w14:paraId="7AF89D3C" w14:textId="77777777" w:rsidR="005456AF" w:rsidRDefault="005456AF" w:rsidP="005456AF">
      <w:r>
        <w:t xml:space="preserve">        </w:t>
      </w:r>
      <w:proofErr w:type="spellStart"/>
      <w:proofErr w:type="gramStart"/>
      <w:r>
        <w:t>courseTitle</w:t>
      </w:r>
      <w:proofErr w:type="spellEnd"/>
      <w:r>
        <w:t xml:space="preserve">  =</w:t>
      </w:r>
      <w:proofErr w:type="gramEnd"/>
      <w:r>
        <w:t xml:space="preserve"> </w:t>
      </w:r>
      <w:proofErr w:type="gramStart"/>
      <w:r>
        <w:t>tokens[</w:t>
      </w:r>
      <w:proofErr w:type="gramEnd"/>
      <w:r>
        <w:t>1]</w:t>
      </w:r>
    </w:p>
    <w:p w14:paraId="2EB5122A" w14:textId="77777777" w:rsidR="005456AF" w:rsidRDefault="005456AF" w:rsidP="005456AF"/>
    <w:p w14:paraId="7386A966" w14:textId="77777777" w:rsidR="005456AF" w:rsidRDefault="005456AF" w:rsidP="005456AF">
      <w:r>
        <w:t xml:space="preserve">        // Gather prerequisites, if any</w:t>
      </w:r>
    </w:p>
    <w:p w14:paraId="101DAD96" w14:textId="77777777" w:rsidR="005456AF" w:rsidRDefault="005456AF" w:rsidP="005456AF">
      <w:r>
        <w:t xml:space="preserve">        </w:t>
      </w:r>
      <w:proofErr w:type="spellStart"/>
      <w:r>
        <w:t>prerequisitesList</w:t>
      </w:r>
      <w:proofErr w:type="spellEnd"/>
      <w:r>
        <w:t xml:space="preserve"> = empty list</w:t>
      </w:r>
    </w:p>
    <w:p w14:paraId="5D990CF6" w14:textId="77777777" w:rsidR="005456AF" w:rsidRDefault="005456AF" w:rsidP="005456AF">
      <w:r>
        <w:t xml:space="preserve">        IF length(tokens) &gt; 2 THEN</w:t>
      </w:r>
    </w:p>
    <w:p w14:paraId="53931F6B" w14:textId="77777777" w:rsidR="005456AF" w:rsidRDefault="005456AF" w:rsidP="005456AF">
      <w:r>
        <w:t xml:space="preserve">            FOR </w:t>
      </w:r>
      <w:proofErr w:type="spellStart"/>
      <w:r>
        <w:t>i</w:t>
      </w:r>
      <w:proofErr w:type="spellEnd"/>
      <w:r>
        <w:t xml:space="preserve"> FROM 2 TO (length(tokens)-1) DO</w:t>
      </w:r>
    </w:p>
    <w:p w14:paraId="4E2934D8" w14:textId="77777777" w:rsidR="005456AF" w:rsidRDefault="005456AF" w:rsidP="005456AF">
      <w:r>
        <w:t xml:space="preserve">                </w:t>
      </w:r>
      <w:proofErr w:type="spellStart"/>
      <w:r>
        <w:t>prereq</w:t>
      </w:r>
      <w:proofErr w:type="spellEnd"/>
      <w:r>
        <w:t xml:space="preserve"> = tokens[</w:t>
      </w:r>
      <w:proofErr w:type="spellStart"/>
      <w:r>
        <w:t>i</w:t>
      </w:r>
      <w:proofErr w:type="spellEnd"/>
      <w:r>
        <w:t>]</w:t>
      </w:r>
    </w:p>
    <w:p w14:paraId="1DDD2EAB" w14:textId="77777777" w:rsidR="005456AF" w:rsidRDefault="005456AF" w:rsidP="005456AF">
      <w:r>
        <w:t xml:space="preserve">                IF </w:t>
      </w:r>
      <w:proofErr w:type="spellStart"/>
      <w:r>
        <w:t>validCoursesSet.contains</w:t>
      </w:r>
      <w:proofErr w:type="spellEnd"/>
      <w:r>
        <w:t>(</w:t>
      </w:r>
      <w:proofErr w:type="spellStart"/>
      <w:r>
        <w:t>prereq</w:t>
      </w:r>
      <w:proofErr w:type="spellEnd"/>
      <w:r>
        <w:t>) THEN</w:t>
      </w:r>
    </w:p>
    <w:p w14:paraId="495414B0" w14:textId="77777777" w:rsidR="005456AF" w:rsidRDefault="005456AF" w:rsidP="005456AF">
      <w:r>
        <w:t xml:space="preserve">                    APPEND </w:t>
      </w:r>
      <w:proofErr w:type="spellStart"/>
      <w:r>
        <w:t>prereq</w:t>
      </w:r>
      <w:proofErr w:type="spellEnd"/>
      <w:r>
        <w:t xml:space="preserve"> TO </w:t>
      </w:r>
      <w:proofErr w:type="spellStart"/>
      <w:r>
        <w:t>prerequisitesList</w:t>
      </w:r>
      <w:proofErr w:type="spellEnd"/>
    </w:p>
    <w:p w14:paraId="39AA711D" w14:textId="77777777" w:rsidR="005456AF" w:rsidRDefault="005456AF" w:rsidP="005456AF">
      <w:r>
        <w:t xml:space="preserve">                ELSE</w:t>
      </w:r>
    </w:p>
    <w:p w14:paraId="5AC242D2" w14:textId="77777777" w:rsidR="005456AF" w:rsidRDefault="005456AF" w:rsidP="005456AF">
      <w:r>
        <w:lastRenderedPageBreak/>
        <w:t xml:space="preserve">                    PRINT "Warning: Prerequisite " + </w:t>
      </w:r>
      <w:proofErr w:type="spellStart"/>
      <w:r>
        <w:t>prereq</w:t>
      </w:r>
      <w:proofErr w:type="spellEnd"/>
      <w:r>
        <w:t xml:space="preserve"> + </w:t>
      </w:r>
    </w:p>
    <w:p w14:paraId="698A5198" w14:textId="77777777" w:rsidR="005456AF" w:rsidRDefault="005456AF" w:rsidP="005456AF">
      <w:r>
        <w:t xml:space="preserve">                          " </w:t>
      </w:r>
      <w:proofErr w:type="gramStart"/>
      <w:r>
        <w:t>not</w:t>
      </w:r>
      <w:proofErr w:type="gramEnd"/>
      <w:r>
        <w:t xml:space="preserve"> found for course " + </w:t>
      </w:r>
      <w:proofErr w:type="spellStart"/>
      <w:r>
        <w:t>courseNumber</w:t>
      </w:r>
      <w:proofErr w:type="spellEnd"/>
    </w:p>
    <w:p w14:paraId="7A693637" w14:textId="77777777" w:rsidR="005456AF" w:rsidRDefault="005456AF" w:rsidP="005456AF">
      <w:r>
        <w:t xml:space="preserve">                ENDIF</w:t>
      </w:r>
    </w:p>
    <w:p w14:paraId="3151E1CE" w14:textId="77777777" w:rsidR="005456AF" w:rsidRDefault="005456AF" w:rsidP="005456AF">
      <w:r>
        <w:t xml:space="preserve">            ENDFOR</w:t>
      </w:r>
    </w:p>
    <w:p w14:paraId="2D505F33" w14:textId="77777777" w:rsidR="005456AF" w:rsidRDefault="005456AF" w:rsidP="005456AF">
      <w:r>
        <w:t xml:space="preserve">        ENDIF</w:t>
      </w:r>
    </w:p>
    <w:p w14:paraId="7F60E650" w14:textId="77777777" w:rsidR="005456AF" w:rsidRDefault="005456AF" w:rsidP="005456AF"/>
    <w:p w14:paraId="43709382" w14:textId="77777777" w:rsidR="005456AF" w:rsidRDefault="005456AF" w:rsidP="005456AF">
      <w:r>
        <w:t xml:space="preserve">        CREATE </w:t>
      </w:r>
      <w:proofErr w:type="spellStart"/>
      <w:proofErr w:type="gramStart"/>
      <w:r>
        <w:t>newCourse</w:t>
      </w:r>
      <w:proofErr w:type="spellEnd"/>
      <w:proofErr w:type="gramEnd"/>
      <w:r>
        <w:t xml:space="preserve"> of type Course</w:t>
      </w:r>
    </w:p>
    <w:p w14:paraId="50D7B339" w14:textId="77777777" w:rsidR="005456AF" w:rsidRDefault="005456AF" w:rsidP="005456AF">
      <w:r>
        <w:t xml:space="preserve">        </w:t>
      </w:r>
      <w:proofErr w:type="spellStart"/>
      <w:proofErr w:type="gramStart"/>
      <w:r>
        <w:t>newCourse.courseNumber</w:t>
      </w:r>
      <w:proofErr w:type="spellEnd"/>
      <w:r>
        <w:t xml:space="preserve">  =</w:t>
      </w:r>
      <w:proofErr w:type="gramEnd"/>
      <w:r>
        <w:t xml:space="preserve"> </w:t>
      </w:r>
      <w:proofErr w:type="spellStart"/>
      <w:r>
        <w:t>courseNumber</w:t>
      </w:r>
      <w:proofErr w:type="spellEnd"/>
    </w:p>
    <w:p w14:paraId="7E03791B" w14:textId="77777777" w:rsidR="005456AF" w:rsidRDefault="005456AF" w:rsidP="005456AF">
      <w:r>
        <w:t xml:space="preserve">        </w:t>
      </w:r>
      <w:proofErr w:type="spellStart"/>
      <w:r>
        <w:t>newCourse.courseTitle</w:t>
      </w:r>
      <w:proofErr w:type="spellEnd"/>
      <w:r>
        <w:t xml:space="preserve">   = </w:t>
      </w:r>
      <w:proofErr w:type="spellStart"/>
      <w:r>
        <w:t>courseTitle</w:t>
      </w:r>
      <w:proofErr w:type="spellEnd"/>
    </w:p>
    <w:p w14:paraId="6649F41F" w14:textId="77777777" w:rsidR="005456AF" w:rsidRDefault="005456AF" w:rsidP="005456AF">
      <w:r>
        <w:t xml:space="preserve">        </w:t>
      </w:r>
      <w:proofErr w:type="spellStart"/>
      <w:r>
        <w:t>newCourse.prerequisites</w:t>
      </w:r>
      <w:proofErr w:type="spellEnd"/>
      <w:r>
        <w:t xml:space="preserve"> = </w:t>
      </w:r>
      <w:proofErr w:type="spellStart"/>
      <w:r>
        <w:t>prerequisitesList</w:t>
      </w:r>
      <w:proofErr w:type="spellEnd"/>
    </w:p>
    <w:p w14:paraId="3E273815" w14:textId="77777777" w:rsidR="005456AF" w:rsidRDefault="005456AF" w:rsidP="005456AF"/>
    <w:p w14:paraId="019F49E9" w14:textId="77777777" w:rsidR="005456AF" w:rsidRDefault="005456AF" w:rsidP="005456AF">
      <w:r>
        <w:t xml:space="preserve">        // Insert into vector</w:t>
      </w:r>
    </w:p>
    <w:p w14:paraId="56E31FAC" w14:textId="77777777" w:rsidR="005456AF" w:rsidRDefault="005456AF" w:rsidP="005456AF">
      <w:r>
        <w:t xml:space="preserve">        APPEND </w:t>
      </w:r>
      <w:proofErr w:type="spellStart"/>
      <w:proofErr w:type="gramStart"/>
      <w:r>
        <w:t>newCourse</w:t>
      </w:r>
      <w:proofErr w:type="spellEnd"/>
      <w:proofErr w:type="gramEnd"/>
      <w:r>
        <w:t xml:space="preserve"> TO courses</w:t>
      </w:r>
    </w:p>
    <w:p w14:paraId="6242F3E2" w14:textId="77777777" w:rsidR="005456AF" w:rsidRDefault="005456AF" w:rsidP="005456AF">
      <w:r>
        <w:t xml:space="preserve">    ENDFOR</w:t>
      </w:r>
    </w:p>
    <w:p w14:paraId="3D9307B5" w14:textId="77777777" w:rsidR="005456AF" w:rsidRDefault="005456AF" w:rsidP="005456AF"/>
    <w:p w14:paraId="4C9B8617" w14:textId="77777777" w:rsidR="005456AF" w:rsidRDefault="005456AF" w:rsidP="005456AF">
      <w:r>
        <w:t xml:space="preserve">    RETURN courses</w:t>
      </w:r>
    </w:p>
    <w:p w14:paraId="322A62F7" w14:textId="05740A4F" w:rsidR="005456AF" w:rsidRPr="005456AF" w:rsidRDefault="005456AF" w:rsidP="005456AF">
      <w:r>
        <w:t>END FUNCTION</w:t>
      </w:r>
    </w:p>
    <w:p w14:paraId="3654D8D6" w14:textId="77777777" w:rsidR="005456AF" w:rsidRDefault="005456AF" w:rsidP="576062CF"/>
    <w:p w14:paraId="2E6CF204" w14:textId="576E49A9" w:rsidR="576062CF" w:rsidRPr="005456AF" w:rsidRDefault="005456AF" w:rsidP="005456AF">
      <w:pPr>
        <w:ind w:firstLine="0"/>
        <w:rPr>
          <w:b/>
          <w:bCs/>
          <w:sz w:val="32"/>
          <w:szCs w:val="32"/>
        </w:rPr>
      </w:pPr>
      <w:r w:rsidRPr="005456AF">
        <w:rPr>
          <w:b/>
          <w:bCs/>
          <w:sz w:val="32"/>
          <w:szCs w:val="32"/>
        </w:rPr>
        <w:t>Print All Courses in Alphanumeric Oder</w:t>
      </w:r>
      <w:r w:rsidR="576062CF" w:rsidRPr="005456AF">
        <w:rPr>
          <w:b/>
          <w:bCs/>
          <w:sz w:val="32"/>
          <w:szCs w:val="32"/>
        </w:rPr>
        <w:t xml:space="preserve"> </w:t>
      </w:r>
    </w:p>
    <w:p w14:paraId="36476001" w14:textId="77777777" w:rsidR="005456AF" w:rsidRDefault="005456AF" w:rsidP="005456AF">
      <w:pPr>
        <w:ind w:firstLine="0"/>
      </w:pPr>
      <w:r>
        <w:t xml:space="preserve">FUNCTION </w:t>
      </w:r>
      <w:proofErr w:type="spellStart"/>
      <w:r>
        <w:t>printAllCoursesVector</w:t>
      </w:r>
      <w:proofErr w:type="spellEnd"/>
      <w:r>
        <w:t>(courses):</w:t>
      </w:r>
    </w:p>
    <w:p w14:paraId="6B3AE419" w14:textId="77777777" w:rsidR="005456AF" w:rsidRDefault="005456AF" w:rsidP="005456AF">
      <w:pPr>
        <w:ind w:firstLine="0"/>
      </w:pPr>
      <w:r>
        <w:t xml:space="preserve">    // We assume the vector may be unsorted. We'll call </w:t>
      </w:r>
      <w:proofErr w:type="spellStart"/>
      <w:r>
        <w:t>mergesort</w:t>
      </w:r>
      <w:proofErr w:type="spellEnd"/>
      <w:r>
        <w:t xml:space="preserve"> for clarity.</w:t>
      </w:r>
    </w:p>
    <w:p w14:paraId="4D4D75D6" w14:textId="77777777" w:rsidR="005456AF" w:rsidRDefault="005456AF" w:rsidP="005456AF">
      <w:pPr>
        <w:ind w:firstLine="0"/>
      </w:pPr>
      <w:r>
        <w:t xml:space="preserve">    CALL </w:t>
      </w:r>
      <w:proofErr w:type="spellStart"/>
      <w:proofErr w:type="gramStart"/>
      <w:r>
        <w:t>mergeSort</w:t>
      </w:r>
      <w:proofErr w:type="spellEnd"/>
      <w:r>
        <w:t>(</w:t>
      </w:r>
      <w:proofErr w:type="gramEnd"/>
      <w:r>
        <w:t xml:space="preserve">courses, </w:t>
      </w:r>
      <w:proofErr w:type="spellStart"/>
      <w:r>
        <w:t>compareByCourseNumber</w:t>
      </w:r>
      <w:proofErr w:type="spellEnd"/>
      <w:r>
        <w:t>)</w:t>
      </w:r>
    </w:p>
    <w:p w14:paraId="2FAE7C2B" w14:textId="77777777" w:rsidR="005456AF" w:rsidRDefault="005456AF" w:rsidP="005456AF">
      <w:pPr>
        <w:ind w:firstLine="0"/>
      </w:pPr>
    </w:p>
    <w:p w14:paraId="53DE46E6" w14:textId="77777777" w:rsidR="005456AF" w:rsidRDefault="005456AF" w:rsidP="005456AF">
      <w:pPr>
        <w:ind w:firstLine="0"/>
      </w:pPr>
      <w:r>
        <w:t xml:space="preserve">    FOR EACH course IN courses DO</w:t>
      </w:r>
    </w:p>
    <w:p w14:paraId="1152D820" w14:textId="77777777" w:rsidR="005456AF" w:rsidRDefault="005456AF" w:rsidP="005456AF">
      <w:pPr>
        <w:ind w:firstLine="0"/>
      </w:pPr>
      <w:r>
        <w:lastRenderedPageBreak/>
        <w:t xml:space="preserve">        PRINT </w:t>
      </w:r>
      <w:proofErr w:type="spellStart"/>
      <w:proofErr w:type="gramStart"/>
      <w:r>
        <w:t>course.courseNumber</w:t>
      </w:r>
      <w:proofErr w:type="spellEnd"/>
      <w:proofErr w:type="gramEnd"/>
      <w:r>
        <w:t xml:space="preserve"> + ": " + </w:t>
      </w:r>
      <w:proofErr w:type="spellStart"/>
      <w:proofErr w:type="gramStart"/>
      <w:r>
        <w:t>course.courseTitle</w:t>
      </w:r>
      <w:proofErr w:type="spellEnd"/>
      <w:proofErr w:type="gramEnd"/>
    </w:p>
    <w:p w14:paraId="3239ECB0" w14:textId="77777777" w:rsidR="005456AF" w:rsidRDefault="005456AF" w:rsidP="005456AF">
      <w:pPr>
        <w:ind w:firstLine="0"/>
      </w:pPr>
      <w:r>
        <w:t xml:space="preserve">    ENDFOR</w:t>
      </w:r>
    </w:p>
    <w:p w14:paraId="7339E417" w14:textId="77777777" w:rsidR="005456AF" w:rsidRDefault="005456AF" w:rsidP="005456AF">
      <w:pPr>
        <w:ind w:firstLine="0"/>
      </w:pPr>
      <w:r>
        <w:t>END FUNCTION</w:t>
      </w:r>
    </w:p>
    <w:p w14:paraId="0EF0437D" w14:textId="77777777" w:rsidR="005456AF" w:rsidRDefault="005456AF" w:rsidP="005456AF">
      <w:pPr>
        <w:ind w:firstLine="0"/>
      </w:pPr>
    </w:p>
    <w:p w14:paraId="3259D313" w14:textId="77777777" w:rsidR="005456AF" w:rsidRDefault="005456AF" w:rsidP="005456AF">
      <w:pPr>
        <w:ind w:firstLine="0"/>
      </w:pPr>
      <w:r>
        <w:t xml:space="preserve">FUNCTION </w:t>
      </w:r>
      <w:proofErr w:type="spellStart"/>
      <w:proofErr w:type="gramStart"/>
      <w:r>
        <w:t>compareByCourseNumber</w:t>
      </w:r>
      <w:proofErr w:type="spellEnd"/>
      <w:r>
        <w:t>(</w:t>
      </w:r>
      <w:proofErr w:type="spellStart"/>
      <w:proofErr w:type="gramEnd"/>
      <w:r>
        <w:t>courseA</w:t>
      </w:r>
      <w:proofErr w:type="spellEnd"/>
      <w:r>
        <w:t xml:space="preserve">, </w:t>
      </w:r>
      <w:proofErr w:type="spellStart"/>
      <w:r>
        <w:t>courseB</w:t>
      </w:r>
      <w:proofErr w:type="spellEnd"/>
      <w:r>
        <w:t>):</w:t>
      </w:r>
    </w:p>
    <w:p w14:paraId="3B035060" w14:textId="77777777" w:rsidR="005456AF" w:rsidRDefault="005456AF" w:rsidP="005456AF">
      <w:pPr>
        <w:ind w:firstLine="0"/>
      </w:pPr>
      <w:r>
        <w:t xml:space="preserve">    // Compare alphanumeric strings, e.g., "CSCI100" &lt; "CSCI200"</w:t>
      </w:r>
    </w:p>
    <w:p w14:paraId="092F4FDD" w14:textId="77777777" w:rsidR="005456AF" w:rsidRDefault="005456AF" w:rsidP="005456AF">
      <w:pPr>
        <w:ind w:firstLine="0"/>
      </w:pPr>
      <w:r>
        <w:t xml:space="preserve">    RETURN (</w:t>
      </w:r>
      <w:proofErr w:type="spellStart"/>
      <w:r>
        <w:t>courseA.courseNumber</w:t>
      </w:r>
      <w:proofErr w:type="spellEnd"/>
      <w:r>
        <w:t xml:space="preserve"> &lt; </w:t>
      </w:r>
      <w:proofErr w:type="spellStart"/>
      <w:r>
        <w:t>courseB.courseNumber</w:t>
      </w:r>
      <w:proofErr w:type="spellEnd"/>
      <w:r>
        <w:t>)</w:t>
      </w:r>
    </w:p>
    <w:p w14:paraId="2BD95110" w14:textId="771794B8" w:rsidR="005456AF" w:rsidRDefault="005456AF" w:rsidP="005456AF">
      <w:pPr>
        <w:ind w:firstLine="0"/>
      </w:pPr>
      <w:r>
        <w:t>END FUNCTION</w:t>
      </w:r>
    </w:p>
    <w:p w14:paraId="5162DBC4" w14:textId="77777777" w:rsidR="005456AF" w:rsidRDefault="005456AF" w:rsidP="005456AF">
      <w:pPr>
        <w:ind w:firstLine="0"/>
      </w:pPr>
    </w:p>
    <w:p w14:paraId="04EBC263" w14:textId="73A1646F" w:rsidR="005456AF" w:rsidRPr="005456AF" w:rsidRDefault="005456AF" w:rsidP="005456AF">
      <w:pPr>
        <w:ind w:firstLine="0"/>
        <w:rPr>
          <w:b/>
          <w:bCs/>
          <w:sz w:val="32"/>
          <w:szCs w:val="32"/>
        </w:rPr>
      </w:pPr>
      <w:r w:rsidRPr="005456AF">
        <w:rPr>
          <w:b/>
          <w:bCs/>
          <w:sz w:val="32"/>
          <w:szCs w:val="32"/>
        </w:rPr>
        <w:t>Print One Course (Vector)</w:t>
      </w:r>
    </w:p>
    <w:p w14:paraId="6F5A6587" w14:textId="77777777" w:rsidR="005456AF" w:rsidRDefault="005456AF" w:rsidP="005456AF">
      <w:pPr>
        <w:ind w:firstLine="0"/>
      </w:pPr>
      <w:r>
        <w:t xml:space="preserve">FUNCTION </w:t>
      </w:r>
      <w:proofErr w:type="spellStart"/>
      <w:proofErr w:type="gramStart"/>
      <w:r>
        <w:t>printCourseVector</w:t>
      </w:r>
      <w:proofErr w:type="spellEnd"/>
      <w:r>
        <w:t>(</w:t>
      </w:r>
      <w:proofErr w:type="gramEnd"/>
      <w:r>
        <w:t xml:space="preserve">courses, </w:t>
      </w:r>
      <w:proofErr w:type="spellStart"/>
      <w:r>
        <w:t>targetCourseNumber</w:t>
      </w:r>
      <w:proofErr w:type="spellEnd"/>
      <w:r>
        <w:t>):</w:t>
      </w:r>
    </w:p>
    <w:p w14:paraId="79F5CDF9" w14:textId="77777777" w:rsidR="005456AF" w:rsidRDefault="005456AF" w:rsidP="005456AF">
      <w:pPr>
        <w:ind w:firstLine="0"/>
      </w:pPr>
      <w:r>
        <w:t xml:space="preserve">    // Linear search</w:t>
      </w:r>
    </w:p>
    <w:p w14:paraId="65EBB2E1" w14:textId="77777777" w:rsidR="005456AF" w:rsidRDefault="005456AF" w:rsidP="005456AF">
      <w:pPr>
        <w:ind w:firstLine="0"/>
      </w:pPr>
      <w:r>
        <w:t xml:space="preserve">    FOR EACH course IN courses DO</w:t>
      </w:r>
    </w:p>
    <w:p w14:paraId="1E3A5175" w14:textId="77777777" w:rsidR="005456AF" w:rsidRDefault="005456AF" w:rsidP="005456AF">
      <w:pPr>
        <w:ind w:firstLine="0"/>
      </w:pPr>
      <w:r>
        <w:t xml:space="preserve">        IF </w:t>
      </w:r>
      <w:proofErr w:type="spellStart"/>
      <w:proofErr w:type="gramStart"/>
      <w:r>
        <w:t>course.courseNumber</w:t>
      </w:r>
      <w:proofErr w:type="spellEnd"/>
      <w:proofErr w:type="gramEnd"/>
      <w:r>
        <w:t xml:space="preserve"> == </w:t>
      </w:r>
      <w:proofErr w:type="spellStart"/>
      <w:r>
        <w:t>targetCourseNumber</w:t>
      </w:r>
      <w:proofErr w:type="spellEnd"/>
      <w:r>
        <w:t xml:space="preserve"> THEN</w:t>
      </w:r>
    </w:p>
    <w:p w14:paraId="3E53C8AD" w14:textId="77777777" w:rsidR="005456AF" w:rsidRDefault="005456AF" w:rsidP="005456AF">
      <w:pPr>
        <w:ind w:firstLine="0"/>
      </w:pPr>
      <w:r>
        <w:t xml:space="preserve">            PRINT "Course Number: " + </w:t>
      </w:r>
      <w:proofErr w:type="spellStart"/>
      <w:proofErr w:type="gramStart"/>
      <w:r>
        <w:t>course.courseNumber</w:t>
      </w:r>
      <w:proofErr w:type="spellEnd"/>
      <w:proofErr w:type="gramEnd"/>
    </w:p>
    <w:p w14:paraId="2F466027" w14:textId="77777777" w:rsidR="005456AF" w:rsidRDefault="005456AF" w:rsidP="005456AF">
      <w:pPr>
        <w:ind w:firstLine="0"/>
      </w:pPr>
      <w:r>
        <w:t xml:space="preserve">            PRINT "Title: " + </w:t>
      </w:r>
      <w:proofErr w:type="spellStart"/>
      <w:proofErr w:type="gramStart"/>
      <w:r>
        <w:t>course.courseTitle</w:t>
      </w:r>
      <w:proofErr w:type="spellEnd"/>
      <w:proofErr w:type="gramEnd"/>
    </w:p>
    <w:p w14:paraId="39E380B3" w14:textId="77777777" w:rsidR="005456AF" w:rsidRDefault="005456AF" w:rsidP="005456AF">
      <w:pPr>
        <w:ind w:firstLine="0"/>
      </w:pPr>
    </w:p>
    <w:p w14:paraId="67CD2645" w14:textId="77777777" w:rsidR="005456AF" w:rsidRDefault="005456AF" w:rsidP="005456AF">
      <w:pPr>
        <w:ind w:firstLine="0"/>
      </w:pPr>
      <w:r>
        <w:t xml:space="preserve">            IF </w:t>
      </w:r>
      <w:proofErr w:type="spellStart"/>
      <w:proofErr w:type="gramStart"/>
      <w:r>
        <w:t>course.prerequisites</w:t>
      </w:r>
      <w:proofErr w:type="spellEnd"/>
      <w:proofErr w:type="gramEnd"/>
      <w:r>
        <w:t xml:space="preserve"> </w:t>
      </w:r>
      <w:proofErr w:type="gramStart"/>
      <w:r>
        <w:t>is</w:t>
      </w:r>
      <w:proofErr w:type="gramEnd"/>
      <w:r>
        <w:t xml:space="preserve"> not empty THEN</w:t>
      </w:r>
    </w:p>
    <w:p w14:paraId="44421DB3" w14:textId="77777777" w:rsidR="005456AF" w:rsidRDefault="005456AF" w:rsidP="005456AF">
      <w:pPr>
        <w:ind w:firstLine="0"/>
      </w:pPr>
      <w:r>
        <w:t xml:space="preserve">                PRINT "Prerequisites:"</w:t>
      </w:r>
    </w:p>
    <w:p w14:paraId="377A46CD" w14:textId="77777777" w:rsidR="005456AF" w:rsidRDefault="005456AF" w:rsidP="005456AF">
      <w:pPr>
        <w:ind w:firstLine="0"/>
      </w:pPr>
      <w:r>
        <w:t xml:space="preserve">                FOR EACH </w:t>
      </w:r>
      <w:proofErr w:type="spellStart"/>
      <w:r>
        <w:t>prereq</w:t>
      </w:r>
      <w:proofErr w:type="spellEnd"/>
      <w:r>
        <w:t xml:space="preserve"> IN </w:t>
      </w:r>
      <w:proofErr w:type="spellStart"/>
      <w:proofErr w:type="gramStart"/>
      <w:r>
        <w:t>course.prerequisites</w:t>
      </w:r>
      <w:proofErr w:type="spellEnd"/>
      <w:proofErr w:type="gramEnd"/>
      <w:r>
        <w:t xml:space="preserve"> DO</w:t>
      </w:r>
    </w:p>
    <w:p w14:paraId="68FAFA17" w14:textId="77777777" w:rsidR="005456AF" w:rsidRDefault="005456AF" w:rsidP="005456AF">
      <w:pPr>
        <w:ind w:firstLine="0"/>
      </w:pPr>
      <w:r>
        <w:t xml:space="preserve">                    PRINT </w:t>
      </w:r>
      <w:proofErr w:type="gramStart"/>
      <w:r>
        <w:t>"  "</w:t>
      </w:r>
      <w:proofErr w:type="gramEnd"/>
      <w:r>
        <w:t xml:space="preserve"> + </w:t>
      </w:r>
      <w:proofErr w:type="spellStart"/>
      <w:r>
        <w:t>prereq</w:t>
      </w:r>
      <w:proofErr w:type="spellEnd"/>
    </w:p>
    <w:p w14:paraId="7F593977" w14:textId="77777777" w:rsidR="005456AF" w:rsidRDefault="005456AF" w:rsidP="005456AF">
      <w:pPr>
        <w:ind w:firstLine="0"/>
      </w:pPr>
      <w:r>
        <w:t xml:space="preserve">                ENDFOR</w:t>
      </w:r>
    </w:p>
    <w:p w14:paraId="1CFE86C4" w14:textId="77777777" w:rsidR="005456AF" w:rsidRDefault="005456AF" w:rsidP="005456AF">
      <w:pPr>
        <w:ind w:firstLine="0"/>
      </w:pPr>
      <w:r>
        <w:t xml:space="preserve">            ELSE</w:t>
      </w:r>
    </w:p>
    <w:p w14:paraId="6B84BC7B" w14:textId="77777777" w:rsidR="005456AF" w:rsidRDefault="005456AF" w:rsidP="005456AF">
      <w:pPr>
        <w:ind w:firstLine="0"/>
      </w:pPr>
      <w:r>
        <w:t xml:space="preserve">                PRINT "Prerequisites: None"</w:t>
      </w:r>
    </w:p>
    <w:p w14:paraId="5E3FAC20" w14:textId="77777777" w:rsidR="005456AF" w:rsidRDefault="005456AF" w:rsidP="005456AF">
      <w:pPr>
        <w:ind w:firstLine="0"/>
      </w:pPr>
      <w:r>
        <w:lastRenderedPageBreak/>
        <w:t xml:space="preserve">            ENDIF</w:t>
      </w:r>
    </w:p>
    <w:p w14:paraId="4BBB21C3" w14:textId="77777777" w:rsidR="005456AF" w:rsidRDefault="005456AF" w:rsidP="005456AF">
      <w:pPr>
        <w:ind w:firstLine="0"/>
      </w:pPr>
    </w:p>
    <w:p w14:paraId="650B2362" w14:textId="77777777" w:rsidR="005456AF" w:rsidRDefault="005456AF" w:rsidP="005456AF">
      <w:pPr>
        <w:ind w:firstLine="0"/>
      </w:pPr>
      <w:r>
        <w:t xml:space="preserve">            </w:t>
      </w:r>
      <w:proofErr w:type="gramStart"/>
      <w:r>
        <w:t>RETURN  /</w:t>
      </w:r>
      <w:proofErr w:type="gramEnd"/>
      <w:r>
        <w:t>/ done</w:t>
      </w:r>
    </w:p>
    <w:p w14:paraId="775955DE" w14:textId="77777777" w:rsidR="005456AF" w:rsidRDefault="005456AF" w:rsidP="005456AF">
      <w:pPr>
        <w:ind w:firstLine="0"/>
      </w:pPr>
      <w:r>
        <w:t xml:space="preserve">        ENDIF</w:t>
      </w:r>
    </w:p>
    <w:p w14:paraId="39401BBC" w14:textId="77777777" w:rsidR="005456AF" w:rsidRDefault="005456AF" w:rsidP="005456AF">
      <w:pPr>
        <w:ind w:firstLine="0"/>
      </w:pPr>
      <w:r>
        <w:t xml:space="preserve">    ENDFOR</w:t>
      </w:r>
    </w:p>
    <w:p w14:paraId="6B74DF53" w14:textId="77777777" w:rsidR="005456AF" w:rsidRDefault="005456AF" w:rsidP="005456AF">
      <w:pPr>
        <w:ind w:firstLine="0"/>
      </w:pPr>
    </w:p>
    <w:p w14:paraId="7DA85FCC" w14:textId="77777777" w:rsidR="005456AF" w:rsidRDefault="005456AF" w:rsidP="005456AF">
      <w:pPr>
        <w:ind w:firstLine="0"/>
      </w:pPr>
      <w:r>
        <w:t xml:space="preserve">    PRINT "Course " + </w:t>
      </w:r>
      <w:proofErr w:type="spellStart"/>
      <w:r>
        <w:t>targetCourseNumber</w:t>
      </w:r>
      <w:proofErr w:type="spellEnd"/>
      <w:r>
        <w:t xml:space="preserve"> + " not found."</w:t>
      </w:r>
    </w:p>
    <w:p w14:paraId="66BEB353" w14:textId="3F6FFDA2" w:rsidR="005456AF" w:rsidRDefault="005456AF" w:rsidP="005456AF">
      <w:pPr>
        <w:ind w:firstLine="0"/>
      </w:pPr>
      <w:r>
        <w:t>END FUNCTION</w:t>
      </w:r>
    </w:p>
    <w:p w14:paraId="67D26035" w14:textId="77777777" w:rsidR="00452CBA" w:rsidRDefault="00452CBA" w:rsidP="005456AF">
      <w:pPr>
        <w:ind w:firstLine="0"/>
      </w:pPr>
    </w:p>
    <w:p w14:paraId="68826844" w14:textId="2CAF21E9" w:rsidR="00452CBA" w:rsidRDefault="00452CBA" w:rsidP="005456AF">
      <w:pPr>
        <w:ind w:firstLine="0"/>
        <w:rPr>
          <w:b/>
          <w:bCs/>
          <w:sz w:val="32"/>
          <w:szCs w:val="32"/>
        </w:rPr>
      </w:pPr>
      <w:r w:rsidRPr="0057520C">
        <w:rPr>
          <w:b/>
          <w:bCs/>
          <w:sz w:val="32"/>
          <w:szCs w:val="32"/>
        </w:rPr>
        <w:t xml:space="preserve">Build </w:t>
      </w:r>
      <w:r w:rsidR="0057520C" w:rsidRPr="0057520C">
        <w:rPr>
          <w:b/>
          <w:bCs/>
          <w:sz w:val="32"/>
          <w:szCs w:val="32"/>
        </w:rPr>
        <w:t>Hash Table</w:t>
      </w:r>
    </w:p>
    <w:p w14:paraId="61EA8C83" w14:textId="77777777" w:rsidR="003F77C6" w:rsidRDefault="003F77C6" w:rsidP="003F77C6">
      <w:pPr>
        <w:ind w:firstLine="0"/>
      </w:pPr>
      <w:r>
        <w:t xml:space="preserve">FUNCTION </w:t>
      </w:r>
      <w:proofErr w:type="spellStart"/>
      <w:r>
        <w:t>buildHashTableFromLines</w:t>
      </w:r>
      <w:proofErr w:type="spellEnd"/>
      <w:r>
        <w:t>(</w:t>
      </w:r>
      <w:proofErr w:type="spellStart"/>
      <w:r>
        <w:t>courseLines</w:t>
      </w:r>
      <w:proofErr w:type="spellEnd"/>
      <w:r>
        <w:t>):</w:t>
      </w:r>
    </w:p>
    <w:p w14:paraId="7E1D7B8A" w14:textId="77777777" w:rsidR="003F77C6" w:rsidRDefault="003F77C6" w:rsidP="003F77C6">
      <w:pPr>
        <w:ind w:firstLine="0"/>
      </w:pPr>
      <w:r>
        <w:t xml:space="preserve">    CREATE </w:t>
      </w:r>
      <w:proofErr w:type="spellStart"/>
      <w:proofErr w:type="gramStart"/>
      <w:r>
        <w:t>hashTable</w:t>
      </w:r>
      <w:proofErr w:type="spellEnd"/>
      <w:r>
        <w:t xml:space="preserve">  /</w:t>
      </w:r>
      <w:proofErr w:type="gramEnd"/>
      <w:r>
        <w:t xml:space="preserve">/ key = </w:t>
      </w:r>
      <w:proofErr w:type="spellStart"/>
      <w:r>
        <w:t>courseNumber</w:t>
      </w:r>
      <w:proofErr w:type="spellEnd"/>
      <w:r>
        <w:t>, value = Course object</w:t>
      </w:r>
    </w:p>
    <w:p w14:paraId="4C196A4C" w14:textId="77777777" w:rsidR="003F77C6" w:rsidRDefault="003F77C6" w:rsidP="003F77C6">
      <w:pPr>
        <w:ind w:firstLine="0"/>
      </w:pPr>
      <w:r>
        <w:t xml:space="preserve">    </w:t>
      </w:r>
      <w:proofErr w:type="spellStart"/>
      <w:r>
        <w:t>validCoursesSet</w:t>
      </w:r>
      <w:proofErr w:type="spellEnd"/>
      <w:r>
        <w:t xml:space="preserve"> = CREATE an empty set</w:t>
      </w:r>
    </w:p>
    <w:p w14:paraId="060FC78B" w14:textId="77777777" w:rsidR="003F77C6" w:rsidRDefault="003F77C6" w:rsidP="003F77C6">
      <w:pPr>
        <w:ind w:firstLine="0"/>
      </w:pPr>
    </w:p>
    <w:p w14:paraId="2666E27C" w14:textId="77777777" w:rsidR="003F77C6" w:rsidRDefault="003F77C6" w:rsidP="003F77C6">
      <w:pPr>
        <w:ind w:firstLine="0"/>
      </w:pPr>
      <w:r>
        <w:t xml:space="preserve">    // First pass: gather all course numbers</w:t>
      </w:r>
    </w:p>
    <w:p w14:paraId="540B715C" w14:textId="77777777" w:rsidR="003F77C6" w:rsidRDefault="003F77C6" w:rsidP="003F77C6">
      <w:pPr>
        <w:ind w:firstLine="0"/>
      </w:pPr>
      <w:r>
        <w:t xml:space="preserve">    FOR EACH line IN </w:t>
      </w:r>
      <w:proofErr w:type="spellStart"/>
      <w:r>
        <w:t>courseLines</w:t>
      </w:r>
      <w:proofErr w:type="spellEnd"/>
      <w:r>
        <w:t xml:space="preserve"> DO</w:t>
      </w:r>
    </w:p>
    <w:p w14:paraId="5608A6BE" w14:textId="77777777" w:rsidR="003F77C6" w:rsidRDefault="003F77C6" w:rsidP="003F77C6">
      <w:pPr>
        <w:ind w:firstLine="0"/>
      </w:pPr>
      <w:r>
        <w:t xml:space="preserve">        tokens = </w:t>
      </w:r>
      <w:proofErr w:type="gramStart"/>
      <w:r>
        <w:t>SPLIT(</w:t>
      </w:r>
      <w:proofErr w:type="gramEnd"/>
      <w:r>
        <w:t>line, ",")</w:t>
      </w:r>
    </w:p>
    <w:p w14:paraId="24F1BC70" w14:textId="77777777" w:rsidR="003F77C6" w:rsidRDefault="003F77C6" w:rsidP="003F77C6">
      <w:pPr>
        <w:ind w:firstLine="0"/>
      </w:pPr>
      <w:r>
        <w:t xml:space="preserve">        IF length(tokens) &gt;= 2 THEN</w:t>
      </w:r>
    </w:p>
    <w:p w14:paraId="68D6E05D" w14:textId="77777777" w:rsidR="003F77C6" w:rsidRDefault="003F77C6" w:rsidP="003F77C6">
      <w:pPr>
        <w:ind w:firstLine="0"/>
      </w:pPr>
      <w:r>
        <w:t xml:space="preserve">            </w:t>
      </w:r>
      <w:proofErr w:type="spellStart"/>
      <w:r>
        <w:t>validCoursesSet.add</w:t>
      </w:r>
      <w:proofErr w:type="spellEnd"/>
      <w:r>
        <w:t>(</w:t>
      </w:r>
      <w:proofErr w:type="gramStart"/>
      <w:r>
        <w:t>tokens[</w:t>
      </w:r>
      <w:proofErr w:type="gramEnd"/>
      <w:r>
        <w:t>0])</w:t>
      </w:r>
    </w:p>
    <w:p w14:paraId="166A3B29" w14:textId="77777777" w:rsidR="003F77C6" w:rsidRDefault="003F77C6" w:rsidP="003F77C6">
      <w:pPr>
        <w:ind w:firstLine="0"/>
      </w:pPr>
      <w:r>
        <w:t xml:space="preserve">        ENDIF</w:t>
      </w:r>
    </w:p>
    <w:p w14:paraId="046C528A" w14:textId="77777777" w:rsidR="003F77C6" w:rsidRDefault="003F77C6" w:rsidP="003F77C6">
      <w:pPr>
        <w:ind w:firstLine="0"/>
      </w:pPr>
      <w:r>
        <w:t xml:space="preserve">    ENDFOR</w:t>
      </w:r>
    </w:p>
    <w:p w14:paraId="4AA725EA" w14:textId="77777777" w:rsidR="003F77C6" w:rsidRDefault="003F77C6" w:rsidP="003F77C6">
      <w:pPr>
        <w:ind w:firstLine="0"/>
      </w:pPr>
    </w:p>
    <w:p w14:paraId="09665B2D" w14:textId="77777777" w:rsidR="003F77C6" w:rsidRDefault="003F77C6" w:rsidP="003F77C6">
      <w:pPr>
        <w:ind w:firstLine="0"/>
      </w:pPr>
      <w:r>
        <w:t xml:space="preserve">    // Second pass: build Course objects and insert</w:t>
      </w:r>
    </w:p>
    <w:p w14:paraId="36C486AB" w14:textId="77777777" w:rsidR="003F77C6" w:rsidRDefault="003F77C6" w:rsidP="003F77C6">
      <w:pPr>
        <w:ind w:firstLine="0"/>
      </w:pPr>
      <w:r>
        <w:t xml:space="preserve">    FOR EACH line IN </w:t>
      </w:r>
      <w:proofErr w:type="spellStart"/>
      <w:r>
        <w:t>courseLines</w:t>
      </w:r>
      <w:proofErr w:type="spellEnd"/>
      <w:r>
        <w:t xml:space="preserve"> DO</w:t>
      </w:r>
    </w:p>
    <w:p w14:paraId="2C6F263D" w14:textId="77777777" w:rsidR="003F77C6" w:rsidRDefault="003F77C6" w:rsidP="003F77C6">
      <w:pPr>
        <w:ind w:firstLine="0"/>
      </w:pPr>
      <w:r>
        <w:lastRenderedPageBreak/>
        <w:t xml:space="preserve">        tokens = </w:t>
      </w:r>
      <w:proofErr w:type="gramStart"/>
      <w:r>
        <w:t>SPLIT(</w:t>
      </w:r>
      <w:proofErr w:type="gramEnd"/>
      <w:r>
        <w:t>line, ",")</w:t>
      </w:r>
    </w:p>
    <w:p w14:paraId="3F1ABD04" w14:textId="77777777" w:rsidR="003F77C6" w:rsidRDefault="003F77C6" w:rsidP="003F77C6">
      <w:pPr>
        <w:ind w:firstLine="0"/>
      </w:pPr>
      <w:r>
        <w:t xml:space="preserve">        IF length(tokens) &lt; 2 THEN</w:t>
      </w:r>
    </w:p>
    <w:p w14:paraId="7FD20789" w14:textId="77777777" w:rsidR="003F77C6" w:rsidRDefault="003F77C6" w:rsidP="003F77C6">
      <w:pPr>
        <w:ind w:firstLine="0"/>
      </w:pPr>
      <w:r>
        <w:t xml:space="preserve">            CONTINUE</w:t>
      </w:r>
    </w:p>
    <w:p w14:paraId="3777FEBE" w14:textId="77777777" w:rsidR="003F77C6" w:rsidRDefault="003F77C6" w:rsidP="003F77C6">
      <w:pPr>
        <w:ind w:firstLine="0"/>
      </w:pPr>
      <w:r>
        <w:t xml:space="preserve">        ENDIF</w:t>
      </w:r>
    </w:p>
    <w:p w14:paraId="11748F20" w14:textId="77777777" w:rsidR="003F77C6" w:rsidRDefault="003F77C6" w:rsidP="003F77C6">
      <w:pPr>
        <w:ind w:firstLine="0"/>
      </w:pPr>
    </w:p>
    <w:p w14:paraId="3FA378C5" w14:textId="77777777" w:rsidR="003F77C6" w:rsidRDefault="003F77C6" w:rsidP="003F77C6">
      <w:pPr>
        <w:ind w:firstLine="0"/>
      </w:pPr>
      <w:r>
        <w:t xml:space="preserve">        </w:t>
      </w:r>
      <w:proofErr w:type="spellStart"/>
      <w:r>
        <w:t>courseNumber</w:t>
      </w:r>
      <w:proofErr w:type="spellEnd"/>
      <w:r>
        <w:t xml:space="preserve"> = </w:t>
      </w:r>
      <w:proofErr w:type="gramStart"/>
      <w:r>
        <w:t>tokens[</w:t>
      </w:r>
      <w:proofErr w:type="gramEnd"/>
      <w:r>
        <w:t>0]</w:t>
      </w:r>
    </w:p>
    <w:p w14:paraId="7D5CF59B" w14:textId="77777777" w:rsidR="003F77C6" w:rsidRDefault="003F77C6" w:rsidP="003F77C6">
      <w:pPr>
        <w:ind w:firstLine="0"/>
      </w:pPr>
      <w:r>
        <w:t xml:space="preserve">        </w:t>
      </w:r>
      <w:proofErr w:type="spellStart"/>
      <w:proofErr w:type="gramStart"/>
      <w:r>
        <w:t>courseTitle</w:t>
      </w:r>
      <w:proofErr w:type="spellEnd"/>
      <w:r>
        <w:t xml:space="preserve">  =</w:t>
      </w:r>
      <w:proofErr w:type="gramEnd"/>
      <w:r>
        <w:t xml:space="preserve"> </w:t>
      </w:r>
      <w:proofErr w:type="gramStart"/>
      <w:r>
        <w:t>tokens[</w:t>
      </w:r>
      <w:proofErr w:type="gramEnd"/>
      <w:r>
        <w:t>1]</w:t>
      </w:r>
    </w:p>
    <w:p w14:paraId="7247258E" w14:textId="77777777" w:rsidR="003F77C6" w:rsidRDefault="003F77C6" w:rsidP="003F77C6">
      <w:pPr>
        <w:ind w:firstLine="0"/>
      </w:pPr>
    </w:p>
    <w:p w14:paraId="2E78A84E" w14:textId="77777777" w:rsidR="003F77C6" w:rsidRDefault="003F77C6" w:rsidP="003F77C6">
      <w:pPr>
        <w:ind w:firstLine="0"/>
      </w:pPr>
      <w:r>
        <w:t xml:space="preserve">        </w:t>
      </w:r>
      <w:proofErr w:type="spellStart"/>
      <w:r>
        <w:t>prerequisitesList</w:t>
      </w:r>
      <w:proofErr w:type="spellEnd"/>
      <w:r>
        <w:t xml:space="preserve"> = empty list</w:t>
      </w:r>
    </w:p>
    <w:p w14:paraId="65DD8B94" w14:textId="77777777" w:rsidR="003F77C6" w:rsidRDefault="003F77C6" w:rsidP="003F77C6">
      <w:pPr>
        <w:ind w:firstLine="0"/>
      </w:pPr>
      <w:r>
        <w:t xml:space="preserve">        IF length(tokens) &gt; 2 THEN</w:t>
      </w:r>
    </w:p>
    <w:p w14:paraId="7F40A566" w14:textId="77777777" w:rsidR="003F77C6" w:rsidRDefault="003F77C6" w:rsidP="003F77C6">
      <w:pPr>
        <w:ind w:firstLine="0"/>
      </w:pPr>
      <w:r>
        <w:t xml:space="preserve">            FOR </w:t>
      </w:r>
      <w:proofErr w:type="spellStart"/>
      <w:r>
        <w:t>i</w:t>
      </w:r>
      <w:proofErr w:type="spellEnd"/>
      <w:r>
        <w:t xml:space="preserve"> FROM 2 TO (length(tokens)-1) DO</w:t>
      </w:r>
    </w:p>
    <w:p w14:paraId="6E1624D3" w14:textId="77777777" w:rsidR="003F77C6" w:rsidRDefault="003F77C6" w:rsidP="003F77C6">
      <w:pPr>
        <w:ind w:firstLine="0"/>
      </w:pPr>
      <w:r>
        <w:t xml:space="preserve">                </w:t>
      </w:r>
      <w:proofErr w:type="spellStart"/>
      <w:r>
        <w:t>prereq</w:t>
      </w:r>
      <w:proofErr w:type="spellEnd"/>
      <w:r>
        <w:t xml:space="preserve"> = tokens[</w:t>
      </w:r>
      <w:proofErr w:type="spellStart"/>
      <w:r>
        <w:t>i</w:t>
      </w:r>
      <w:proofErr w:type="spellEnd"/>
      <w:r>
        <w:t>]</w:t>
      </w:r>
    </w:p>
    <w:p w14:paraId="628FACB5" w14:textId="77777777" w:rsidR="003F77C6" w:rsidRDefault="003F77C6" w:rsidP="003F77C6">
      <w:pPr>
        <w:ind w:firstLine="0"/>
      </w:pPr>
      <w:r>
        <w:t xml:space="preserve">                IF </w:t>
      </w:r>
      <w:proofErr w:type="spellStart"/>
      <w:r>
        <w:t>validCoursesSet.contains</w:t>
      </w:r>
      <w:proofErr w:type="spellEnd"/>
      <w:r>
        <w:t>(</w:t>
      </w:r>
      <w:proofErr w:type="spellStart"/>
      <w:r>
        <w:t>prereq</w:t>
      </w:r>
      <w:proofErr w:type="spellEnd"/>
      <w:r>
        <w:t>) THEN</w:t>
      </w:r>
    </w:p>
    <w:p w14:paraId="3CE197E9" w14:textId="77777777" w:rsidR="003F77C6" w:rsidRDefault="003F77C6" w:rsidP="003F77C6">
      <w:pPr>
        <w:ind w:firstLine="0"/>
      </w:pPr>
      <w:r>
        <w:t xml:space="preserve">                    APPEND </w:t>
      </w:r>
      <w:proofErr w:type="spellStart"/>
      <w:r>
        <w:t>prereq</w:t>
      </w:r>
      <w:proofErr w:type="spellEnd"/>
      <w:r>
        <w:t xml:space="preserve"> TO </w:t>
      </w:r>
      <w:proofErr w:type="spellStart"/>
      <w:r>
        <w:t>prerequisitesList</w:t>
      </w:r>
      <w:proofErr w:type="spellEnd"/>
    </w:p>
    <w:p w14:paraId="358D9EA9" w14:textId="77777777" w:rsidR="003F77C6" w:rsidRDefault="003F77C6" w:rsidP="003F77C6">
      <w:pPr>
        <w:ind w:firstLine="0"/>
      </w:pPr>
      <w:r>
        <w:t xml:space="preserve">                ELSE</w:t>
      </w:r>
    </w:p>
    <w:p w14:paraId="150C8B25" w14:textId="77777777" w:rsidR="003F77C6" w:rsidRDefault="003F77C6" w:rsidP="003F77C6">
      <w:pPr>
        <w:ind w:firstLine="0"/>
      </w:pPr>
      <w:r>
        <w:t xml:space="preserve">                    PRINT "Warning: Prerequisite " + </w:t>
      </w:r>
      <w:proofErr w:type="spellStart"/>
      <w:r>
        <w:t>prereq</w:t>
      </w:r>
      <w:proofErr w:type="spellEnd"/>
      <w:r>
        <w:t xml:space="preserve"> + </w:t>
      </w:r>
    </w:p>
    <w:p w14:paraId="1D42C470" w14:textId="77777777" w:rsidR="003F77C6" w:rsidRDefault="003F77C6" w:rsidP="003F77C6">
      <w:pPr>
        <w:ind w:firstLine="0"/>
      </w:pPr>
      <w:r>
        <w:t xml:space="preserve">                          " </w:t>
      </w:r>
      <w:proofErr w:type="gramStart"/>
      <w:r>
        <w:t>not</w:t>
      </w:r>
      <w:proofErr w:type="gramEnd"/>
      <w:r>
        <w:t xml:space="preserve"> found for course " + </w:t>
      </w:r>
      <w:proofErr w:type="spellStart"/>
      <w:r>
        <w:t>courseNumber</w:t>
      </w:r>
      <w:proofErr w:type="spellEnd"/>
    </w:p>
    <w:p w14:paraId="2576C6CB" w14:textId="77777777" w:rsidR="003F77C6" w:rsidRDefault="003F77C6" w:rsidP="003F77C6">
      <w:pPr>
        <w:ind w:firstLine="0"/>
      </w:pPr>
      <w:r>
        <w:t xml:space="preserve">                ENDIF</w:t>
      </w:r>
    </w:p>
    <w:p w14:paraId="58B525DF" w14:textId="77777777" w:rsidR="003F77C6" w:rsidRDefault="003F77C6" w:rsidP="003F77C6">
      <w:pPr>
        <w:ind w:firstLine="0"/>
      </w:pPr>
      <w:r>
        <w:t xml:space="preserve">            ENDFOR</w:t>
      </w:r>
    </w:p>
    <w:p w14:paraId="387ACAD5" w14:textId="77777777" w:rsidR="003F77C6" w:rsidRDefault="003F77C6" w:rsidP="003F77C6">
      <w:pPr>
        <w:ind w:firstLine="0"/>
      </w:pPr>
      <w:r>
        <w:t xml:space="preserve">        ENDIF</w:t>
      </w:r>
    </w:p>
    <w:p w14:paraId="59C419A8" w14:textId="77777777" w:rsidR="003F77C6" w:rsidRDefault="003F77C6" w:rsidP="003F77C6">
      <w:pPr>
        <w:ind w:firstLine="0"/>
      </w:pPr>
    </w:p>
    <w:p w14:paraId="5319186C" w14:textId="77777777" w:rsidR="003F77C6" w:rsidRDefault="003F77C6" w:rsidP="003F77C6">
      <w:pPr>
        <w:ind w:firstLine="0"/>
      </w:pPr>
      <w:r>
        <w:t xml:space="preserve">        CREATE </w:t>
      </w:r>
      <w:proofErr w:type="spellStart"/>
      <w:proofErr w:type="gramStart"/>
      <w:r>
        <w:t>newCourse</w:t>
      </w:r>
      <w:proofErr w:type="spellEnd"/>
      <w:proofErr w:type="gramEnd"/>
      <w:r>
        <w:t xml:space="preserve"> of type Course</w:t>
      </w:r>
    </w:p>
    <w:p w14:paraId="04CAD1A3" w14:textId="77777777" w:rsidR="003F77C6" w:rsidRDefault="003F77C6" w:rsidP="003F77C6">
      <w:pPr>
        <w:ind w:firstLine="0"/>
      </w:pPr>
      <w:r>
        <w:t xml:space="preserve">        </w:t>
      </w:r>
      <w:proofErr w:type="spellStart"/>
      <w:proofErr w:type="gramStart"/>
      <w:r>
        <w:t>newCourse.courseNumber</w:t>
      </w:r>
      <w:proofErr w:type="spellEnd"/>
      <w:r>
        <w:t xml:space="preserve">  =</w:t>
      </w:r>
      <w:proofErr w:type="gramEnd"/>
      <w:r>
        <w:t xml:space="preserve"> </w:t>
      </w:r>
      <w:proofErr w:type="spellStart"/>
      <w:r>
        <w:t>courseNumber</w:t>
      </w:r>
      <w:proofErr w:type="spellEnd"/>
    </w:p>
    <w:p w14:paraId="73D90AFE" w14:textId="77777777" w:rsidR="003F77C6" w:rsidRDefault="003F77C6" w:rsidP="003F77C6">
      <w:pPr>
        <w:ind w:firstLine="0"/>
      </w:pPr>
      <w:r>
        <w:t xml:space="preserve">        </w:t>
      </w:r>
      <w:proofErr w:type="spellStart"/>
      <w:r>
        <w:t>newCourse.courseTitle</w:t>
      </w:r>
      <w:proofErr w:type="spellEnd"/>
      <w:r>
        <w:t xml:space="preserve">   = </w:t>
      </w:r>
      <w:proofErr w:type="spellStart"/>
      <w:r>
        <w:t>courseTitle</w:t>
      </w:r>
      <w:proofErr w:type="spellEnd"/>
    </w:p>
    <w:p w14:paraId="688795A0" w14:textId="77777777" w:rsidR="003F77C6" w:rsidRDefault="003F77C6" w:rsidP="003F77C6">
      <w:pPr>
        <w:ind w:firstLine="0"/>
      </w:pPr>
      <w:r>
        <w:lastRenderedPageBreak/>
        <w:t xml:space="preserve">        </w:t>
      </w:r>
      <w:proofErr w:type="spellStart"/>
      <w:r>
        <w:t>newCourse.prerequisites</w:t>
      </w:r>
      <w:proofErr w:type="spellEnd"/>
      <w:r>
        <w:t xml:space="preserve"> = </w:t>
      </w:r>
      <w:proofErr w:type="spellStart"/>
      <w:r>
        <w:t>prerequisitesList</w:t>
      </w:r>
      <w:proofErr w:type="spellEnd"/>
    </w:p>
    <w:p w14:paraId="348415EF" w14:textId="77777777" w:rsidR="003F77C6" w:rsidRDefault="003F77C6" w:rsidP="003F77C6">
      <w:pPr>
        <w:ind w:firstLine="0"/>
      </w:pPr>
    </w:p>
    <w:p w14:paraId="4A4A4080" w14:textId="77777777" w:rsidR="003F77C6" w:rsidRDefault="003F77C6" w:rsidP="003F77C6">
      <w:pPr>
        <w:ind w:firstLine="0"/>
      </w:pPr>
      <w:r>
        <w:t xml:space="preserve">        </w:t>
      </w:r>
      <w:proofErr w:type="spellStart"/>
      <w:r>
        <w:t>hashTable.insert</w:t>
      </w:r>
      <w:proofErr w:type="spellEnd"/>
      <w:r>
        <w:t>(</w:t>
      </w:r>
      <w:proofErr w:type="spellStart"/>
      <w:r>
        <w:t>courseNumber</w:t>
      </w:r>
      <w:proofErr w:type="spellEnd"/>
      <w:r>
        <w:t xml:space="preserve">, </w:t>
      </w:r>
      <w:proofErr w:type="spellStart"/>
      <w:r>
        <w:t>newCourse</w:t>
      </w:r>
      <w:proofErr w:type="spellEnd"/>
      <w:r>
        <w:t>)</w:t>
      </w:r>
    </w:p>
    <w:p w14:paraId="1D993DB4" w14:textId="77777777" w:rsidR="003F77C6" w:rsidRDefault="003F77C6" w:rsidP="003F77C6">
      <w:pPr>
        <w:ind w:firstLine="0"/>
      </w:pPr>
      <w:r>
        <w:t xml:space="preserve">    ENDFOR</w:t>
      </w:r>
    </w:p>
    <w:p w14:paraId="1AE0D5A5" w14:textId="77777777" w:rsidR="003F77C6" w:rsidRDefault="003F77C6" w:rsidP="003F77C6">
      <w:pPr>
        <w:ind w:firstLine="0"/>
      </w:pPr>
    </w:p>
    <w:p w14:paraId="3E70D7B5" w14:textId="77777777" w:rsidR="003F77C6" w:rsidRDefault="003F77C6" w:rsidP="003F77C6">
      <w:pPr>
        <w:ind w:firstLine="0"/>
      </w:pPr>
      <w:r>
        <w:t xml:space="preserve">    RETURN </w:t>
      </w:r>
      <w:proofErr w:type="spellStart"/>
      <w:r>
        <w:t>hashTable</w:t>
      </w:r>
      <w:proofErr w:type="spellEnd"/>
    </w:p>
    <w:p w14:paraId="1F4928F6" w14:textId="0A102083" w:rsidR="003F77C6" w:rsidRDefault="003F77C6" w:rsidP="003F77C6">
      <w:pPr>
        <w:ind w:firstLine="0"/>
      </w:pPr>
      <w:r>
        <w:t>END FUNCTION</w:t>
      </w:r>
    </w:p>
    <w:p w14:paraId="56967A87" w14:textId="77777777" w:rsidR="00C16E25" w:rsidRDefault="00C16E25" w:rsidP="003F77C6">
      <w:pPr>
        <w:ind w:firstLine="0"/>
      </w:pPr>
    </w:p>
    <w:p w14:paraId="7AA1CF6A" w14:textId="77777777" w:rsidR="00C16E25" w:rsidRDefault="00C16E25" w:rsidP="003F77C6">
      <w:pPr>
        <w:ind w:firstLine="0"/>
      </w:pPr>
    </w:p>
    <w:p w14:paraId="6C319E55" w14:textId="577863B5" w:rsidR="00371920" w:rsidRPr="00371920" w:rsidRDefault="00371920" w:rsidP="00311690">
      <w:pPr>
        <w:ind w:firstLine="0"/>
        <w:rPr>
          <w:b/>
          <w:bCs/>
          <w:sz w:val="32"/>
          <w:szCs w:val="32"/>
        </w:rPr>
      </w:pPr>
      <w:r w:rsidRPr="00371920">
        <w:rPr>
          <w:b/>
          <w:bCs/>
          <w:sz w:val="32"/>
          <w:szCs w:val="32"/>
        </w:rPr>
        <w:t xml:space="preserve">Print All Courses in Alphanumeric Order </w:t>
      </w:r>
      <w:proofErr w:type="gramStart"/>
      <w:r w:rsidRPr="00371920">
        <w:rPr>
          <w:b/>
          <w:bCs/>
          <w:sz w:val="32"/>
          <w:szCs w:val="32"/>
        </w:rPr>
        <w:t>( Hash</w:t>
      </w:r>
      <w:proofErr w:type="gramEnd"/>
      <w:r w:rsidRPr="00371920">
        <w:rPr>
          <w:b/>
          <w:bCs/>
          <w:sz w:val="32"/>
          <w:szCs w:val="32"/>
        </w:rPr>
        <w:t xml:space="preserve"> Table)</w:t>
      </w:r>
    </w:p>
    <w:p w14:paraId="54F3951A" w14:textId="77777777" w:rsidR="00371920" w:rsidRDefault="00371920" w:rsidP="00311690">
      <w:pPr>
        <w:ind w:firstLine="0"/>
      </w:pPr>
    </w:p>
    <w:p w14:paraId="47338FCA" w14:textId="20BF767F" w:rsidR="00311690" w:rsidRDefault="00311690" w:rsidP="00311690">
      <w:pPr>
        <w:ind w:firstLine="0"/>
      </w:pPr>
      <w:r>
        <w:t xml:space="preserve">FUNCTION </w:t>
      </w:r>
      <w:proofErr w:type="spellStart"/>
      <w:r>
        <w:t>printAllCoursesHash</w:t>
      </w:r>
      <w:proofErr w:type="spellEnd"/>
      <w:r>
        <w:t>(</w:t>
      </w:r>
      <w:proofErr w:type="spellStart"/>
      <w:r>
        <w:t>hashTable</w:t>
      </w:r>
      <w:proofErr w:type="spellEnd"/>
      <w:r>
        <w:t>):</w:t>
      </w:r>
    </w:p>
    <w:p w14:paraId="20202016" w14:textId="77777777" w:rsidR="00311690" w:rsidRDefault="00311690" w:rsidP="00311690">
      <w:pPr>
        <w:ind w:firstLine="0"/>
      </w:pPr>
      <w:r>
        <w:t xml:space="preserve">    </w:t>
      </w:r>
      <w:proofErr w:type="spellStart"/>
      <w:r>
        <w:t>keysList</w:t>
      </w:r>
      <w:proofErr w:type="spellEnd"/>
      <w:r>
        <w:t xml:space="preserve"> = </w:t>
      </w:r>
      <w:proofErr w:type="spellStart"/>
      <w:r>
        <w:t>hashTable.getAllKeys</w:t>
      </w:r>
      <w:proofErr w:type="spellEnd"/>
      <w:r>
        <w:t xml:space="preserve">()  </w:t>
      </w:r>
    </w:p>
    <w:p w14:paraId="0B7BAE75" w14:textId="77777777" w:rsidR="00311690" w:rsidRDefault="00311690" w:rsidP="00311690">
      <w:pPr>
        <w:ind w:firstLine="0"/>
      </w:pPr>
      <w:r>
        <w:t xml:space="preserve">    // Sort keys using </w:t>
      </w:r>
      <w:proofErr w:type="spellStart"/>
      <w:r>
        <w:t>mergesort</w:t>
      </w:r>
      <w:proofErr w:type="spellEnd"/>
      <w:r>
        <w:t xml:space="preserve"> or quicksort</w:t>
      </w:r>
    </w:p>
    <w:p w14:paraId="22E07667" w14:textId="77777777" w:rsidR="00311690" w:rsidRDefault="00311690" w:rsidP="00311690">
      <w:pPr>
        <w:ind w:firstLine="0"/>
      </w:pPr>
      <w:r>
        <w:t xml:space="preserve">    CALL </w:t>
      </w:r>
      <w:proofErr w:type="spellStart"/>
      <w:proofErr w:type="gramStart"/>
      <w:r>
        <w:t>mergeSort</w:t>
      </w:r>
      <w:proofErr w:type="spellEnd"/>
      <w:r>
        <w:t>(</w:t>
      </w:r>
      <w:proofErr w:type="spellStart"/>
      <w:proofErr w:type="gramEnd"/>
      <w:r>
        <w:t>keysList</w:t>
      </w:r>
      <w:proofErr w:type="spellEnd"/>
      <w:r>
        <w:t xml:space="preserve">, </w:t>
      </w:r>
      <w:proofErr w:type="spellStart"/>
      <w:r>
        <w:t>compareKeys</w:t>
      </w:r>
      <w:proofErr w:type="spellEnd"/>
      <w:r>
        <w:t>)</w:t>
      </w:r>
    </w:p>
    <w:p w14:paraId="182B143A" w14:textId="77777777" w:rsidR="00311690" w:rsidRDefault="00311690" w:rsidP="00311690">
      <w:pPr>
        <w:ind w:firstLine="0"/>
      </w:pPr>
    </w:p>
    <w:p w14:paraId="47B3C17F" w14:textId="77777777" w:rsidR="00311690" w:rsidRDefault="00311690" w:rsidP="00311690">
      <w:pPr>
        <w:ind w:firstLine="0"/>
      </w:pPr>
      <w:r>
        <w:t xml:space="preserve">    FOR EACH key IN </w:t>
      </w:r>
      <w:proofErr w:type="spellStart"/>
      <w:r>
        <w:t>keysList</w:t>
      </w:r>
      <w:proofErr w:type="spellEnd"/>
      <w:r>
        <w:t xml:space="preserve"> DO</w:t>
      </w:r>
    </w:p>
    <w:p w14:paraId="56130977" w14:textId="77777777" w:rsidR="00311690" w:rsidRDefault="00311690" w:rsidP="00311690">
      <w:pPr>
        <w:ind w:firstLine="0"/>
      </w:pPr>
      <w:r>
        <w:t xml:space="preserve">        course = </w:t>
      </w:r>
      <w:proofErr w:type="spellStart"/>
      <w:r>
        <w:t>hashTable.search</w:t>
      </w:r>
      <w:proofErr w:type="spellEnd"/>
      <w:r>
        <w:t>(key)</w:t>
      </w:r>
    </w:p>
    <w:p w14:paraId="335EFC63" w14:textId="77777777" w:rsidR="00311690" w:rsidRDefault="00311690" w:rsidP="00311690">
      <w:pPr>
        <w:ind w:firstLine="0"/>
      </w:pPr>
      <w:r>
        <w:t xml:space="preserve">        PRINT </w:t>
      </w:r>
      <w:proofErr w:type="spellStart"/>
      <w:proofErr w:type="gramStart"/>
      <w:r>
        <w:t>course.courseNumber</w:t>
      </w:r>
      <w:proofErr w:type="spellEnd"/>
      <w:proofErr w:type="gramEnd"/>
      <w:r>
        <w:t xml:space="preserve"> + ": " + </w:t>
      </w:r>
      <w:proofErr w:type="spellStart"/>
      <w:proofErr w:type="gramStart"/>
      <w:r>
        <w:t>course.courseTitle</w:t>
      </w:r>
      <w:proofErr w:type="spellEnd"/>
      <w:proofErr w:type="gramEnd"/>
    </w:p>
    <w:p w14:paraId="5E0539DB" w14:textId="77777777" w:rsidR="00311690" w:rsidRDefault="00311690" w:rsidP="00311690">
      <w:pPr>
        <w:ind w:firstLine="0"/>
      </w:pPr>
      <w:r>
        <w:t xml:space="preserve">    ENDFOR</w:t>
      </w:r>
    </w:p>
    <w:p w14:paraId="098962E0" w14:textId="77777777" w:rsidR="00311690" w:rsidRDefault="00311690" w:rsidP="00311690">
      <w:pPr>
        <w:ind w:firstLine="0"/>
      </w:pPr>
      <w:r>
        <w:t>END FUNCTION</w:t>
      </w:r>
    </w:p>
    <w:p w14:paraId="76A2D675" w14:textId="77777777" w:rsidR="00311690" w:rsidRDefault="00311690" w:rsidP="00311690">
      <w:pPr>
        <w:ind w:firstLine="0"/>
      </w:pPr>
    </w:p>
    <w:p w14:paraId="600A315A" w14:textId="77777777" w:rsidR="00311690" w:rsidRDefault="00311690" w:rsidP="00311690">
      <w:pPr>
        <w:ind w:firstLine="0"/>
      </w:pPr>
      <w:r>
        <w:t xml:space="preserve">FUNCTION </w:t>
      </w:r>
      <w:proofErr w:type="spellStart"/>
      <w:proofErr w:type="gramStart"/>
      <w:r>
        <w:t>compareKeys</w:t>
      </w:r>
      <w:proofErr w:type="spellEnd"/>
      <w:r>
        <w:t>(</w:t>
      </w:r>
      <w:proofErr w:type="spellStart"/>
      <w:proofErr w:type="gramEnd"/>
      <w:r>
        <w:t>keyA</w:t>
      </w:r>
      <w:proofErr w:type="spellEnd"/>
      <w:r>
        <w:t xml:space="preserve">, </w:t>
      </w:r>
      <w:proofErr w:type="spellStart"/>
      <w:r>
        <w:t>keyB</w:t>
      </w:r>
      <w:proofErr w:type="spellEnd"/>
      <w:r>
        <w:t>):</w:t>
      </w:r>
    </w:p>
    <w:p w14:paraId="02142470" w14:textId="77777777" w:rsidR="00311690" w:rsidRDefault="00311690" w:rsidP="00311690">
      <w:pPr>
        <w:ind w:firstLine="0"/>
      </w:pPr>
      <w:r>
        <w:t xml:space="preserve">    RETURN (</w:t>
      </w:r>
      <w:proofErr w:type="spellStart"/>
      <w:r>
        <w:t>keyA</w:t>
      </w:r>
      <w:proofErr w:type="spellEnd"/>
      <w:r>
        <w:t xml:space="preserve"> &lt; </w:t>
      </w:r>
      <w:proofErr w:type="spellStart"/>
      <w:proofErr w:type="gramStart"/>
      <w:r>
        <w:t>keyB</w:t>
      </w:r>
      <w:proofErr w:type="spellEnd"/>
      <w:r>
        <w:t>)  /</w:t>
      </w:r>
      <w:proofErr w:type="gramEnd"/>
      <w:r>
        <w:t>/ Alphanumeric comparison</w:t>
      </w:r>
    </w:p>
    <w:p w14:paraId="6E6F9485" w14:textId="59C68EE3" w:rsidR="00C16E25" w:rsidRDefault="00311690" w:rsidP="00311690">
      <w:pPr>
        <w:ind w:firstLine="0"/>
      </w:pPr>
      <w:r>
        <w:lastRenderedPageBreak/>
        <w:t>END FUNCTION</w:t>
      </w:r>
    </w:p>
    <w:p w14:paraId="252959FB" w14:textId="77777777" w:rsidR="00166A12" w:rsidRDefault="00166A12" w:rsidP="00311690">
      <w:pPr>
        <w:ind w:firstLine="0"/>
      </w:pPr>
    </w:p>
    <w:p w14:paraId="115080DC" w14:textId="179D54C7" w:rsidR="00166A12" w:rsidRDefault="00166A12" w:rsidP="00311690">
      <w:pPr>
        <w:ind w:firstLine="0"/>
        <w:rPr>
          <w:b/>
          <w:bCs/>
          <w:sz w:val="32"/>
          <w:szCs w:val="32"/>
        </w:rPr>
      </w:pPr>
      <w:r w:rsidRPr="00283C79">
        <w:rPr>
          <w:b/>
          <w:bCs/>
          <w:sz w:val="32"/>
          <w:szCs w:val="32"/>
        </w:rPr>
        <w:t xml:space="preserve">Print One Course </w:t>
      </w:r>
      <w:r w:rsidR="008F3B77" w:rsidRPr="00283C79">
        <w:rPr>
          <w:b/>
          <w:bCs/>
          <w:sz w:val="32"/>
          <w:szCs w:val="32"/>
        </w:rPr>
        <w:t>(Hash Table)</w:t>
      </w:r>
    </w:p>
    <w:p w14:paraId="4FDE7424" w14:textId="77777777" w:rsidR="00283C79" w:rsidRDefault="00283C79" w:rsidP="00283C79">
      <w:pPr>
        <w:ind w:firstLine="0"/>
      </w:pPr>
      <w:r>
        <w:t xml:space="preserve">FUNCTION </w:t>
      </w:r>
      <w:proofErr w:type="spellStart"/>
      <w:proofErr w:type="gramStart"/>
      <w:r>
        <w:t>printCourseHash</w:t>
      </w:r>
      <w:proofErr w:type="spellEnd"/>
      <w:r>
        <w:t>(</w:t>
      </w:r>
      <w:proofErr w:type="spellStart"/>
      <w:proofErr w:type="gramEnd"/>
      <w:r>
        <w:t>hashTable</w:t>
      </w:r>
      <w:proofErr w:type="spellEnd"/>
      <w:r>
        <w:t xml:space="preserve">, </w:t>
      </w:r>
      <w:proofErr w:type="spellStart"/>
      <w:r>
        <w:t>targetCourseNumber</w:t>
      </w:r>
      <w:proofErr w:type="spellEnd"/>
      <w:r>
        <w:t>):</w:t>
      </w:r>
    </w:p>
    <w:p w14:paraId="241A708E" w14:textId="77777777" w:rsidR="00283C79" w:rsidRDefault="00283C79" w:rsidP="00283C79">
      <w:pPr>
        <w:ind w:firstLine="0"/>
      </w:pPr>
      <w:r>
        <w:t xml:space="preserve">    course = </w:t>
      </w:r>
      <w:proofErr w:type="spellStart"/>
      <w:r>
        <w:t>hashTable.search</w:t>
      </w:r>
      <w:proofErr w:type="spellEnd"/>
      <w:r>
        <w:t>(</w:t>
      </w:r>
      <w:proofErr w:type="spellStart"/>
      <w:r>
        <w:t>targetCourseNumber</w:t>
      </w:r>
      <w:proofErr w:type="spellEnd"/>
      <w:r>
        <w:t>)</w:t>
      </w:r>
    </w:p>
    <w:p w14:paraId="255CCB82" w14:textId="77777777" w:rsidR="00283C79" w:rsidRDefault="00283C79" w:rsidP="00283C79">
      <w:pPr>
        <w:ind w:firstLine="0"/>
      </w:pPr>
      <w:r>
        <w:t xml:space="preserve">    IF course == null THEN</w:t>
      </w:r>
    </w:p>
    <w:p w14:paraId="73F7FE7C" w14:textId="77777777" w:rsidR="00283C79" w:rsidRDefault="00283C79" w:rsidP="00283C79">
      <w:pPr>
        <w:ind w:firstLine="0"/>
      </w:pPr>
      <w:r>
        <w:t xml:space="preserve">        PRINT "Course " + </w:t>
      </w:r>
      <w:proofErr w:type="spellStart"/>
      <w:r>
        <w:t>targetCourseNumber</w:t>
      </w:r>
      <w:proofErr w:type="spellEnd"/>
      <w:r>
        <w:t xml:space="preserve"> + " not found."</w:t>
      </w:r>
    </w:p>
    <w:p w14:paraId="0BEAC719" w14:textId="77777777" w:rsidR="00283C79" w:rsidRDefault="00283C79" w:rsidP="00283C79">
      <w:pPr>
        <w:ind w:firstLine="0"/>
      </w:pPr>
      <w:r>
        <w:t xml:space="preserve">        RETURN</w:t>
      </w:r>
    </w:p>
    <w:p w14:paraId="48E4BADC" w14:textId="77777777" w:rsidR="00283C79" w:rsidRDefault="00283C79" w:rsidP="00283C79">
      <w:pPr>
        <w:ind w:firstLine="0"/>
      </w:pPr>
      <w:r>
        <w:t xml:space="preserve">    ENDIF</w:t>
      </w:r>
    </w:p>
    <w:p w14:paraId="09E16D48" w14:textId="77777777" w:rsidR="00283C79" w:rsidRDefault="00283C79" w:rsidP="00283C79">
      <w:pPr>
        <w:ind w:firstLine="0"/>
      </w:pPr>
    </w:p>
    <w:p w14:paraId="282A1117" w14:textId="77777777" w:rsidR="00283C79" w:rsidRDefault="00283C79" w:rsidP="00283C79">
      <w:pPr>
        <w:ind w:firstLine="0"/>
      </w:pPr>
      <w:r>
        <w:t xml:space="preserve">    PRINT "Course Number: " + </w:t>
      </w:r>
      <w:proofErr w:type="spellStart"/>
      <w:proofErr w:type="gramStart"/>
      <w:r>
        <w:t>course.courseNumber</w:t>
      </w:r>
      <w:proofErr w:type="spellEnd"/>
      <w:proofErr w:type="gramEnd"/>
    </w:p>
    <w:p w14:paraId="70DE6017" w14:textId="77777777" w:rsidR="00283C79" w:rsidRDefault="00283C79" w:rsidP="00283C79">
      <w:pPr>
        <w:ind w:firstLine="0"/>
      </w:pPr>
      <w:r>
        <w:t xml:space="preserve">    PRINT "Title: " + </w:t>
      </w:r>
      <w:proofErr w:type="spellStart"/>
      <w:proofErr w:type="gramStart"/>
      <w:r>
        <w:t>course.courseTitle</w:t>
      </w:r>
      <w:proofErr w:type="spellEnd"/>
      <w:proofErr w:type="gramEnd"/>
    </w:p>
    <w:p w14:paraId="1E19502A" w14:textId="77777777" w:rsidR="00283C79" w:rsidRDefault="00283C79" w:rsidP="00283C79">
      <w:pPr>
        <w:ind w:firstLine="0"/>
      </w:pPr>
    </w:p>
    <w:p w14:paraId="4C250DD6" w14:textId="77777777" w:rsidR="00283C79" w:rsidRDefault="00283C79" w:rsidP="00283C79">
      <w:pPr>
        <w:ind w:firstLine="0"/>
      </w:pPr>
      <w:r>
        <w:t xml:space="preserve">    IF </w:t>
      </w:r>
      <w:proofErr w:type="spellStart"/>
      <w:proofErr w:type="gramStart"/>
      <w:r>
        <w:t>course.prerequisites</w:t>
      </w:r>
      <w:proofErr w:type="spellEnd"/>
      <w:proofErr w:type="gramEnd"/>
      <w:r>
        <w:t xml:space="preserve"> </w:t>
      </w:r>
      <w:proofErr w:type="gramStart"/>
      <w:r>
        <w:t>is</w:t>
      </w:r>
      <w:proofErr w:type="gramEnd"/>
      <w:r>
        <w:t xml:space="preserve"> not empty THEN</w:t>
      </w:r>
    </w:p>
    <w:p w14:paraId="44909585" w14:textId="77777777" w:rsidR="00283C79" w:rsidRDefault="00283C79" w:rsidP="00283C79">
      <w:pPr>
        <w:ind w:firstLine="0"/>
      </w:pPr>
      <w:r>
        <w:t xml:space="preserve">        PRINT "Prerequisites:"</w:t>
      </w:r>
    </w:p>
    <w:p w14:paraId="79C4F3CB" w14:textId="77777777" w:rsidR="00283C79" w:rsidRDefault="00283C79" w:rsidP="00283C79">
      <w:pPr>
        <w:ind w:firstLine="0"/>
      </w:pPr>
      <w:r>
        <w:t xml:space="preserve">        FOR EACH </w:t>
      </w:r>
      <w:proofErr w:type="spellStart"/>
      <w:r>
        <w:t>prereq</w:t>
      </w:r>
      <w:proofErr w:type="spellEnd"/>
      <w:r>
        <w:t xml:space="preserve"> IN </w:t>
      </w:r>
      <w:proofErr w:type="spellStart"/>
      <w:proofErr w:type="gramStart"/>
      <w:r>
        <w:t>course.prerequisites</w:t>
      </w:r>
      <w:proofErr w:type="spellEnd"/>
      <w:proofErr w:type="gramEnd"/>
      <w:r>
        <w:t xml:space="preserve"> DO</w:t>
      </w:r>
    </w:p>
    <w:p w14:paraId="13C9A2D8" w14:textId="77777777" w:rsidR="00283C79" w:rsidRDefault="00283C79" w:rsidP="00283C79">
      <w:pPr>
        <w:ind w:firstLine="0"/>
      </w:pPr>
      <w:r>
        <w:t xml:space="preserve">            PRINT </w:t>
      </w:r>
      <w:proofErr w:type="gramStart"/>
      <w:r>
        <w:t>"  "</w:t>
      </w:r>
      <w:proofErr w:type="gramEnd"/>
      <w:r>
        <w:t xml:space="preserve"> + </w:t>
      </w:r>
      <w:proofErr w:type="spellStart"/>
      <w:r>
        <w:t>prereq</w:t>
      </w:r>
      <w:proofErr w:type="spellEnd"/>
    </w:p>
    <w:p w14:paraId="3978E1C1" w14:textId="77777777" w:rsidR="00283C79" w:rsidRDefault="00283C79" w:rsidP="00283C79">
      <w:pPr>
        <w:ind w:firstLine="0"/>
      </w:pPr>
      <w:r>
        <w:t xml:space="preserve">        ENDFOR</w:t>
      </w:r>
    </w:p>
    <w:p w14:paraId="6D79862C" w14:textId="77777777" w:rsidR="00283C79" w:rsidRDefault="00283C79" w:rsidP="00283C79">
      <w:pPr>
        <w:ind w:firstLine="0"/>
      </w:pPr>
      <w:r>
        <w:t xml:space="preserve">    ELSE</w:t>
      </w:r>
    </w:p>
    <w:p w14:paraId="6A1D36C0" w14:textId="77777777" w:rsidR="00283C79" w:rsidRDefault="00283C79" w:rsidP="00283C79">
      <w:pPr>
        <w:ind w:firstLine="0"/>
      </w:pPr>
      <w:r>
        <w:t xml:space="preserve">        PRINT "Prerequisites: None"</w:t>
      </w:r>
    </w:p>
    <w:p w14:paraId="7DCA4BD2" w14:textId="77777777" w:rsidR="00283C79" w:rsidRDefault="00283C79" w:rsidP="00283C79">
      <w:pPr>
        <w:ind w:firstLine="0"/>
      </w:pPr>
      <w:r>
        <w:t xml:space="preserve">    ENDIF</w:t>
      </w:r>
    </w:p>
    <w:p w14:paraId="6BA53983" w14:textId="54CBC2F4" w:rsidR="00283C79" w:rsidRDefault="00283C79" w:rsidP="00283C79">
      <w:pPr>
        <w:ind w:firstLine="0"/>
      </w:pPr>
      <w:r>
        <w:t>END FUNCTION</w:t>
      </w:r>
    </w:p>
    <w:p w14:paraId="498B55D7" w14:textId="77777777" w:rsidR="008005DA" w:rsidRDefault="008005DA" w:rsidP="00283C79">
      <w:pPr>
        <w:ind w:firstLine="0"/>
      </w:pPr>
    </w:p>
    <w:p w14:paraId="329BDB52" w14:textId="77777777" w:rsidR="008005DA" w:rsidRDefault="008005DA" w:rsidP="00283C79">
      <w:pPr>
        <w:ind w:firstLine="0"/>
      </w:pPr>
    </w:p>
    <w:p w14:paraId="5D536C85" w14:textId="6E066905" w:rsidR="008005DA" w:rsidRPr="008005DA" w:rsidRDefault="008005DA" w:rsidP="00283C79">
      <w:pPr>
        <w:ind w:firstLine="0"/>
        <w:rPr>
          <w:b/>
          <w:bCs/>
        </w:rPr>
      </w:pPr>
      <w:r w:rsidRPr="008005DA">
        <w:rPr>
          <w:b/>
          <w:bCs/>
        </w:rPr>
        <w:lastRenderedPageBreak/>
        <w:t>Binary Search Tree (BST) Implementation</w:t>
      </w:r>
    </w:p>
    <w:p w14:paraId="6E0E6EAA" w14:textId="0F6FFF78" w:rsidR="008005DA" w:rsidRPr="008005DA" w:rsidRDefault="008005DA" w:rsidP="00283C79">
      <w:pPr>
        <w:ind w:firstLine="0"/>
        <w:rPr>
          <w:b/>
          <w:bCs/>
        </w:rPr>
      </w:pPr>
      <w:r w:rsidRPr="008005DA">
        <w:rPr>
          <w:b/>
          <w:bCs/>
        </w:rPr>
        <w:t>Build BST</w:t>
      </w:r>
    </w:p>
    <w:p w14:paraId="248D4012" w14:textId="62F6CF14" w:rsidR="006F4709" w:rsidRDefault="006F4709" w:rsidP="006F4709">
      <w:r>
        <w:t xml:space="preserve"> </w:t>
      </w:r>
    </w:p>
    <w:p w14:paraId="7458791B" w14:textId="77777777" w:rsidR="00AB341F" w:rsidRDefault="00AB341F" w:rsidP="00AB341F">
      <w:pPr>
        <w:ind w:firstLine="0"/>
      </w:pPr>
      <w:r>
        <w:t xml:space="preserve">STRUCT </w:t>
      </w:r>
      <w:proofErr w:type="spellStart"/>
      <w:r>
        <w:t>BSTNode</w:t>
      </w:r>
      <w:proofErr w:type="spellEnd"/>
      <w:r>
        <w:t>:</w:t>
      </w:r>
    </w:p>
    <w:p w14:paraId="012B037D" w14:textId="77777777" w:rsidR="00AB341F" w:rsidRDefault="00AB341F" w:rsidP="00AB341F">
      <w:pPr>
        <w:ind w:firstLine="0"/>
      </w:pPr>
      <w:r>
        <w:t xml:space="preserve">    course       // the Course object</w:t>
      </w:r>
    </w:p>
    <w:p w14:paraId="6A317D7E" w14:textId="77777777" w:rsidR="00AB341F" w:rsidRDefault="00AB341F" w:rsidP="00AB341F">
      <w:pPr>
        <w:ind w:firstLine="0"/>
      </w:pPr>
      <w:r>
        <w:t xml:space="preserve">    left         // pointer to </w:t>
      </w:r>
      <w:proofErr w:type="spellStart"/>
      <w:r>
        <w:t>BSTNode</w:t>
      </w:r>
      <w:proofErr w:type="spellEnd"/>
    </w:p>
    <w:p w14:paraId="07A835A0" w14:textId="77777777" w:rsidR="00AB341F" w:rsidRDefault="00AB341F" w:rsidP="00AB341F">
      <w:pPr>
        <w:ind w:firstLine="0"/>
      </w:pPr>
      <w:r>
        <w:t xml:space="preserve">    right        // pointer to </w:t>
      </w:r>
      <w:proofErr w:type="spellStart"/>
      <w:r>
        <w:t>BSTNode</w:t>
      </w:r>
      <w:proofErr w:type="spellEnd"/>
    </w:p>
    <w:p w14:paraId="5B1DFAD0" w14:textId="77777777" w:rsidR="00AB341F" w:rsidRDefault="00AB341F" w:rsidP="00AB341F">
      <w:pPr>
        <w:ind w:firstLine="0"/>
      </w:pPr>
      <w:r>
        <w:t>END STRUCT</w:t>
      </w:r>
    </w:p>
    <w:p w14:paraId="282BE68A" w14:textId="77777777" w:rsidR="00AB341F" w:rsidRDefault="00AB341F" w:rsidP="00AB341F">
      <w:pPr>
        <w:ind w:firstLine="0"/>
      </w:pPr>
    </w:p>
    <w:p w14:paraId="373801F8" w14:textId="77777777" w:rsidR="00AB341F" w:rsidRDefault="00AB341F" w:rsidP="00AB341F">
      <w:pPr>
        <w:ind w:firstLine="0"/>
      </w:pPr>
      <w:r>
        <w:t xml:space="preserve">FUNCTION </w:t>
      </w:r>
      <w:proofErr w:type="spellStart"/>
      <w:r>
        <w:t>buildBSTFromLines</w:t>
      </w:r>
      <w:proofErr w:type="spellEnd"/>
      <w:r>
        <w:t>(</w:t>
      </w:r>
      <w:proofErr w:type="spellStart"/>
      <w:r>
        <w:t>courseLines</w:t>
      </w:r>
      <w:proofErr w:type="spellEnd"/>
      <w:r>
        <w:t>):</w:t>
      </w:r>
    </w:p>
    <w:p w14:paraId="7AB045A8" w14:textId="77777777" w:rsidR="00AB341F" w:rsidRDefault="00AB341F" w:rsidP="00AB341F">
      <w:pPr>
        <w:ind w:firstLine="0"/>
      </w:pPr>
      <w:r>
        <w:t xml:space="preserve">    CREATE BST with </w:t>
      </w:r>
      <w:proofErr w:type="spellStart"/>
      <w:r>
        <w:t>BST.root</w:t>
      </w:r>
      <w:proofErr w:type="spellEnd"/>
      <w:r>
        <w:t xml:space="preserve"> = null</w:t>
      </w:r>
    </w:p>
    <w:p w14:paraId="576D3192" w14:textId="77777777" w:rsidR="00AB341F" w:rsidRDefault="00AB341F" w:rsidP="00AB341F">
      <w:pPr>
        <w:ind w:firstLine="0"/>
      </w:pPr>
      <w:r>
        <w:t xml:space="preserve">    </w:t>
      </w:r>
      <w:proofErr w:type="spellStart"/>
      <w:r>
        <w:t>validCoursesSet</w:t>
      </w:r>
      <w:proofErr w:type="spellEnd"/>
      <w:r>
        <w:t xml:space="preserve"> = CREATE an empty set</w:t>
      </w:r>
    </w:p>
    <w:p w14:paraId="13138B7A" w14:textId="77777777" w:rsidR="00AB341F" w:rsidRDefault="00AB341F" w:rsidP="00AB341F">
      <w:pPr>
        <w:ind w:firstLine="0"/>
      </w:pPr>
    </w:p>
    <w:p w14:paraId="6FDA8E33" w14:textId="77777777" w:rsidR="00AB341F" w:rsidRDefault="00AB341F" w:rsidP="00AB341F">
      <w:pPr>
        <w:ind w:firstLine="0"/>
      </w:pPr>
      <w:r>
        <w:t xml:space="preserve">    // First pass: gather course numbers</w:t>
      </w:r>
    </w:p>
    <w:p w14:paraId="2E8E344A" w14:textId="77777777" w:rsidR="00AB341F" w:rsidRDefault="00AB341F" w:rsidP="00AB341F">
      <w:pPr>
        <w:ind w:firstLine="0"/>
      </w:pPr>
      <w:r>
        <w:t xml:space="preserve">    FOR EACH line IN </w:t>
      </w:r>
      <w:proofErr w:type="spellStart"/>
      <w:r>
        <w:t>courseLines</w:t>
      </w:r>
      <w:proofErr w:type="spellEnd"/>
      <w:r>
        <w:t xml:space="preserve"> DO</w:t>
      </w:r>
    </w:p>
    <w:p w14:paraId="2078B4CE" w14:textId="77777777" w:rsidR="00AB341F" w:rsidRDefault="00AB341F" w:rsidP="00AB341F">
      <w:pPr>
        <w:ind w:firstLine="0"/>
      </w:pPr>
      <w:r>
        <w:t xml:space="preserve">        tokens = </w:t>
      </w:r>
      <w:proofErr w:type="gramStart"/>
      <w:r>
        <w:t>SPLIT(</w:t>
      </w:r>
      <w:proofErr w:type="gramEnd"/>
      <w:r>
        <w:t>line, ",")</w:t>
      </w:r>
    </w:p>
    <w:p w14:paraId="51BD05F9" w14:textId="77777777" w:rsidR="00AB341F" w:rsidRDefault="00AB341F" w:rsidP="00AB341F">
      <w:pPr>
        <w:ind w:firstLine="0"/>
      </w:pPr>
      <w:r>
        <w:t xml:space="preserve">        IF length(tokens) &gt;= 2 THEN</w:t>
      </w:r>
    </w:p>
    <w:p w14:paraId="5B9AF1B4" w14:textId="77777777" w:rsidR="00AB341F" w:rsidRDefault="00AB341F" w:rsidP="00AB341F">
      <w:pPr>
        <w:ind w:firstLine="0"/>
      </w:pPr>
      <w:r>
        <w:t xml:space="preserve">            </w:t>
      </w:r>
      <w:proofErr w:type="spellStart"/>
      <w:r>
        <w:t>validCoursesSet.add</w:t>
      </w:r>
      <w:proofErr w:type="spellEnd"/>
      <w:r>
        <w:t>(</w:t>
      </w:r>
      <w:proofErr w:type="gramStart"/>
      <w:r>
        <w:t>tokens[</w:t>
      </w:r>
      <w:proofErr w:type="gramEnd"/>
      <w:r>
        <w:t>0])</w:t>
      </w:r>
    </w:p>
    <w:p w14:paraId="623774D5" w14:textId="77777777" w:rsidR="00AB341F" w:rsidRDefault="00AB341F" w:rsidP="00AB341F">
      <w:pPr>
        <w:ind w:firstLine="0"/>
      </w:pPr>
      <w:r>
        <w:t xml:space="preserve">        ENDIF</w:t>
      </w:r>
    </w:p>
    <w:p w14:paraId="048A058B" w14:textId="77777777" w:rsidR="00AB341F" w:rsidRDefault="00AB341F" w:rsidP="00AB341F">
      <w:pPr>
        <w:ind w:firstLine="0"/>
      </w:pPr>
      <w:r>
        <w:t xml:space="preserve">    ENDFOR</w:t>
      </w:r>
    </w:p>
    <w:p w14:paraId="3E036A21" w14:textId="77777777" w:rsidR="00AB341F" w:rsidRDefault="00AB341F" w:rsidP="00AB341F">
      <w:pPr>
        <w:ind w:firstLine="0"/>
      </w:pPr>
    </w:p>
    <w:p w14:paraId="240B5C84" w14:textId="77777777" w:rsidR="00AB341F" w:rsidRDefault="00AB341F" w:rsidP="00AB341F">
      <w:pPr>
        <w:ind w:firstLine="0"/>
      </w:pPr>
      <w:r>
        <w:t xml:space="preserve">    // Second pass: build Course objects and insert</w:t>
      </w:r>
    </w:p>
    <w:p w14:paraId="62E8F656" w14:textId="77777777" w:rsidR="00AB341F" w:rsidRDefault="00AB341F" w:rsidP="00AB341F">
      <w:pPr>
        <w:ind w:firstLine="0"/>
      </w:pPr>
      <w:r>
        <w:t xml:space="preserve">    FOR EACH line IN </w:t>
      </w:r>
      <w:proofErr w:type="spellStart"/>
      <w:r>
        <w:t>courseLines</w:t>
      </w:r>
      <w:proofErr w:type="spellEnd"/>
      <w:r>
        <w:t xml:space="preserve"> DO</w:t>
      </w:r>
    </w:p>
    <w:p w14:paraId="1E3F3EE6" w14:textId="77777777" w:rsidR="00AB341F" w:rsidRDefault="00AB341F" w:rsidP="00AB341F">
      <w:pPr>
        <w:ind w:firstLine="0"/>
      </w:pPr>
      <w:r>
        <w:t xml:space="preserve">        tokens = </w:t>
      </w:r>
      <w:proofErr w:type="gramStart"/>
      <w:r>
        <w:t>SPLIT(</w:t>
      </w:r>
      <w:proofErr w:type="gramEnd"/>
      <w:r>
        <w:t>line, ",")</w:t>
      </w:r>
    </w:p>
    <w:p w14:paraId="7B5CC87B" w14:textId="77777777" w:rsidR="00AB341F" w:rsidRDefault="00AB341F" w:rsidP="00AB341F">
      <w:pPr>
        <w:ind w:firstLine="0"/>
      </w:pPr>
      <w:r>
        <w:lastRenderedPageBreak/>
        <w:t xml:space="preserve">        IF length(tokens) &lt; 2 THEN</w:t>
      </w:r>
    </w:p>
    <w:p w14:paraId="3184091A" w14:textId="77777777" w:rsidR="00AB341F" w:rsidRDefault="00AB341F" w:rsidP="00AB341F">
      <w:pPr>
        <w:ind w:firstLine="0"/>
      </w:pPr>
      <w:r>
        <w:t xml:space="preserve">            CONTINUE</w:t>
      </w:r>
    </w:p>
    <w:p w14:paraId="315DEC02" w14:textId="77777777" w:rsidR="00AB341F" w:rsidRDefault="00AB341F" w:rsidP="00AB341F">
      <w:pPr>
        <w:ind w:firstLine="0"/>
      </w:pPr>
      <w:r>
        <w:t xml:space="preserve">        ENDIF</w:t>
      </w:r>
    </w:p>
    <w:p w14:paraId="7B33E017" w14:textId="77777777" w:rsidR="00AB341F" w:rsidRDefault="00AB341F" w:rsidP="00AB341F">
      <w:pPr>
        <w:ind w:firstLine="0"/>
      </w:pPr>
    </w:p>
    <w:p w14:paraId="1028CA9E" w14:textId="77777777" w:rsidR="00AB341F" w:rsidRDefault="00AB341F" w:rsidP="00AB341F">
      <w:pPr>
        <w:ind w:firstLine="0"/>
      </w:pPr>
      <w:r>
        <w:t xml:space="preserve">        </w:t>
      </w:r>
      <w:proofErr w:type="spellStart"/>
      <w:r>
        <w:t>courseNumber</w:t>
      </w:r>
      <w:proofErr w:type="spellEnd"/>
      <w:r>
        <w:t xml:space="preserve"> = </w:t>
      </w:r>
      <w:proofErr w:type="gramStart"/>
      <w:r>
        <w:t>tokens[</w:t>
      </w:r>
      <w:proofErr w:type="gramEnd"/>
      <w:r>
        <w:t>0]</w:t>
      </w:r>
    </w:p>
    <w:p w14:paraId="07F1D769" w14:textId="77777777" w:rsidR="00AB341F" w:rsidRDefault="00AB341F" w:rsidP="00AB341F">
      <w:pPr>
        <w:ind w:firstLine="0"/>
      </w:pPr>
      <w:r>
        <w:t xml:space="preserve">        </w:t>
      </w:r>
      <w:proofErr w:type="spellStart"/>
      <w:proofErr w:type="gramStart"/>
      <w:r>
        <w:t>courseTitle</w:t>
      </w:r>
      <w:proofErr w:type="spellEnd"/>
      <w:r>
        <w:t xml:space="preserve">  =</w:t>
      </w:r>
      <w:proofErr w:type="gramEnd"/>
      <w:r>
        <w:t xml:space="preserve"> </w:t>
      </w:r>
      <w:proofErr w:type="gramStart"/>
      <w:r>
        <w:t>tokens[</w:t>
      </w:r>
      <w:proofErr w:type="gramEnd"/>
      <w:r>
        <w:t>1]</w:t>
      </w:r>
    </w:p>
    <w:p w14:paraId="63E1799C" w14:textId="77777777" w:rsidR="00AB341F" w:rsidRDefault="00AB341F" w:rsidP="00AB341F">
      <w:pPr>
        <w:ind w:firstLine="0"/>
      </w:pPr>
    </w:p>
    <w:p w14:paraId="5C0344CA" w14:textId="77777777" w:rsidR="00AB341F" w:rsidRDefault="00AB341F" w:rsidP="00AB341F">
      <w:pPr>
        <w:ind w:firstLine="0"/>
      </w:pPr>
      <w:r>
        <w:t xml:space="preserve">        </w:t>
      </w:r>
      <w:proofErr w:type="spellStart"/>
      <w:r>
        <w:t>prerequisitesList</w:t>
      </w:r>
      <w:proofErr w:type="spellEnd"/>
      <w:r>
        <w:t xml:space="preserve"> = empty list</w:t>
      </w:r>
    </w:p>
    <w:p w14:paraId="0472E189" w14:textId="77777777" w:rsidR="00AB341F" w:rsidRDefault="00AB341F" w:rsidP="00AB341F">
      <w:pPr>
        <w:ind w:firstLine="0"/>
      </w:pPr>
      <w:r>
        <w:t xml:space="preserve">        IF length(tokens) &gt; 2 THEN</w:t>
      </w:r>
    </w:p>
    <w:p w14:paraId="46430AAD" w14:textId="77777777" w:rsidR="00AB341F" w:rsidRDefault="00AB341F" w:rsidP="00AB341F">
      <w:pPr>
        <w:ind w:firstLine="0"/>
      </w:pPr>
      <w:r>
        <w:t xml:space="preserve">            FOR </w:t>
      </w:r>
      <w:proofErr w:type="spellStart"/>
      <w:r>
        <w:t>i</w:t>
      </w:r>
      <w:proofErr w:type="spellEnd"/>
      <w:r>
        <w:t xml:space="preserve"> FROM 2 TO (length(tokens)-1) DO</w:t>
      </w:r>
    </w:p>
    <w:p w14:paraId="14FD7ABF" w14:textId="77777777" w:rsidR="00AB341F" w:rsidRDefault="00AB341F" w:rsidP="00AB341F">
      <w:pPr>
        <w:ind w:firstLine="0"/>
      </w:pPr>
      <w:r>
        <w:t xml:space="preserve">                </w:t>
      </w:r>
      <w:proofErr w:type="spellStart"/>
      <w:r>
        <w:t>prereq</w:t>
      </w:r>
      <w:proofErr w:type="spellEnd"/>
      <w:r>
        <w:t xml:space="preserve"> = tokens[</w:t>
      </w:r>
      <w:proofErr w:type="spellStart"/>
      <w:r>
        <w:t>i</w:t>
      </w:r>
      <w:proofErr w:type="spellEnd"/>
      <w:r>
        <w:t>]</w:t>
      </w:r>
    </w:p>
    <w:p w14:paraId="5B5ABA71" w14:textId="77777777" w:rsidR="00AB341F" w:rsidRDefault="00AB341F" w:rsidP="00AB341F">
      <w:pPr>
        <w:ind w:firstLine="0"/>
      </w:pPr>
      <w:r>
        <w:t xml:space="preserve">                IF </w:t>
      </w:r>
      <w:proofErr w:type="spellStart"/>
      <w:r>
        <w:t>validCoursesSet.contains</w:t>
      </w:r>
      <w:proofErr w:type="spellEnd"/>
      <w:r>
        <w:t>(</w:t>
      </w:r>
      <w:proofErr w:type="spellStart"/>
      <w:r>
        <w:t>prereq</w:t>
      </w:r>
      <w:proofErr w:type="spellEnd"/>
      <w:r>
        <w:t>) THEN</w:t>
      </w:r>
    </w:p>
    <w:p w14:paraId="42AF5EB6" w14:textId="77777777" w:rsidR="00AB341F" w:rsidRDefault="00AB341F" w:rsidP="00AB341F">
      <w:pPr>
        <w:ind w:firstLine="0"/>
      </w:pPr>
      <w:r>
        <w:t xml:space="preserve">                    APPEND </w:t>
      </w:r>
      <w:proofErr w:type="spellStart"/>
      <w:r>
        <w:t>prereq</w:t>
      </w:r>
      <w:proofErr w:type="spellEnd"/>
      <w:r>
        <w:t xml:space="preserve"> TO </w:t>
      </w:r>
      <w:proofErr w:type="spellStart"/>
      <w:r>
        <w:t>prerequisitesList</w:t>
      </w:r>
      <w:proofErr w:type="spellEnd"/>
    </w:p>
    <w:p w14:paraId="5CD147E7" w14:textId="77777777" w:rsidR="00AB341F" w:rsidRDefault="00AB341F" w:rsidP="00AB341F">
      <w:pPr>
        <w:ind w:firstLine="0"/>
      </w:pPr>
      <w:r>
        <w:t xml:space="preserve">                ELSE</w:t>
      </w:r>
    </w:p>
    <w:p w14:paraId="63C05650" w14:textId="77777777" w:rsidR="00AB341F" w:rsidRDefault="00AB341F" w:rsidP="00AB341F">
      <w:pPr>
        <w:ind w:firstLine="0"/>
      </w:pPr>
      <w:r>
        <w:t xml:space="preserve">                    PRINT "Warning: Prerequisite " + </w:t>
      </w:r>
      <w:proofErr w:type="spellStart"/>
      <w:r>
        <w:t>prereq</w:t>
      </w:r>
      <w:proofErr w:type="spellEnd"/>
      <w:r>
        <w:t xml:space="preserve"> + </w:t>
      </w:r>
    </w:p>
    <w:p w14:paraId="64BC1C64" w14:textId="77777777" w:rsidR="00AB341F" w:rsidRDefault="00AB341F" w:rsidP="00AB341F">
      <w:pPr>
        <w:ind w:firstLine="0"/>
      </w:pPr>
      <w:r>
        <w:t xml:space="preserve">                          " </w:t>
      </w:r>
      <w:proofErr w:type="gramStart"/>
      <w:r>
        <w:t>not</w:t>
      </w:r>
      <w:proofErr w:type="gramEnd"/>
      <w:r>
        <w:t xml:space="preserve"> found for course " + </w:t>
      </w:r>
      <w:proofErr w:type="spellStart"/>
      <w:r>
        <w:t>courseNumber</w:t>
      </w:r>
      <w:proofErr w:type="spellEnd"/>
    </w:p>
    <w:p w14:paraId="1F9A26A9" w14:textId="77777777" w:rsidR="00AB341F" w:rsidRDefault="00AB341F" w:rsidP="00AB341F">
      <w:pPr>
        <w:ind w:firstLine="0"/>
      </w:pPr>
      <w:r>
        <w:t xml:space="preserve">                ENDIF</w:t>
      </w:r>
    </w:p>
    <w:p w14:paraId="77C9DE4F" w14:textId="77777777" w:rsidR="00AB341F" w:rsidRDefault="00AB341F" w:rsidP="00AB341F">
      <w:pPr>
        <w:ind w:firstLine="0"/>
      </w:pPr>
      <w:r>
        <w:t xml:space="preserve">            ENDFOR</w:t>
      </w:r>
    </w:p>
    <w:p w14:paraId="16627064" w14:textId="77777777" w:rsidR="00AB341F" w:rsidRDefault="00AB341F" w:rsidP="00AB341F">
      <w:pPr>
        <w:ind w:firstLine="0"/>
      </w:pPr>
      <w:r>
        <w:t xml:space="preserve">        ENDIF</w:t>
      </w:r>
    </w:p>
    <w:p w14:paraId="597E7130" w14:textId="77777777" w:rsidR="00AB341F" w:rsidRDefault="00AB341F" w:rsidP="00AB341F">
      <w:pPr>
        <w:ind w:firstLine="0"/>
      </w:pPr>
    </w:p>
    <w:p w14:paraId="62C91581" w14:textId="77777777" w:rsidR="00AB341F" w:rsidRDefault="00AB341F" w:rsidP="00AB341F">
      <w:pPr>
        <w:ind w:firstLine="0"/>
      </w:pPr>
      <w:r>
        <w:t xml:space="preserve">        CREATE </w:t>
      </w:r>
      <w:proofErr w:type="spellStart"/>
      <w:proofErr w:type="gramStart"/>
      <w:r>
        <w:t>newCourse</w:t>
      </w:r>
      <w:proofErr w:type="spellEnd"/>
      <w:proofErr w:type="gramEnd"/>
      <w:r>
        <w:t xml:space="preserve"> of type Course</w:t>
      </w:r>
    </w:p>
    <w:p w14:paraId="574AD240" w14:textId="77777777" w:rsidR="00AB341F" w:rsidRDefault="00AB341F" w:rsidP="00AB341F">
      <w:pPr>
        <w:ind w:firstLine="0"/>
      </w:pPr>
      <w:r>
        <w:t xml:space="preserve">        </w:t>
      </w:r>
      <w:proofErr w:type="spellStart"/>
      <w:proofErr w:type="gramStart"/>
      <w:r>
        <w:t>newCourse.courseNumber</w:t>
      </w:r>
      <w:proofErr w:type="spellEnd"/>
      <w:r>
        <w:t xml:space="preserve">  =</w:t>
      </w:r>
      <w:proofErr w:type="gramEnd"/>
      <w:r>
        <w:t xml:space="preserve"> </w:t>
      </w:r>
      <w:proofErr w:type="spellStart"/>
      <w:r>
        <w:t>courseNumber</w:t>
      </w:r>
      <w:proofErr w:type="spellEnd"/>
    </w:p>
    <w:p w14:paraId="6C70B9AA" w14:textId="77777777" w:rsidR="00AB341F" w:rsidRDefault="00AB341F" w:rsidP="00AB341F">
      <w:pPr>
        <w:ind w:firstLine="0"/>
      </w:pPr>
      <w:r>
        <w:t xml:space="preserve">        </w:t>
      </w:r>
      <w:proofErr w:type="spellStart"/>
      <w:r>
        <w:t>newCourse.courseTitle</w:t>
      </w:r>
      <w:proofErr w:type="spellEnd"/>
      <w:r>
        <w:t xml:space="preserve">   = </w:t>
      </w:r>
      <w:proofErr w:type="spellStart"/>
      <w:r>
        <w:t>courseTitle</w:t>
      </w:r>
      <w:proofErr w:type="spellEnd"/>
    </w:p>
    <w:p w14:paraId="3B8F957C" w14:textId="77777777" w:rsidR="00AB341F" w:rsidRDefault="00AB341F" w:rsidP="00AB341F">
      <w:pPr>
        <w:ind w:firstLine="0"/>
      </w:pPr>
      <w:r>
        <w:t xml:space="preserve">        </w:t>
      </w:r>
      <w:proofErr w:type="spellStart"/>
      <w:r>
        <w:t>newCourse.prerequisites</w:t>
      </w:r>
      <w:proofErr w:type="spellEnd"/>
      <w:r>
        <w:t xml:space="preserve"> = </w:t>
      </w:r>
      <w:proofErr w:type="spellStart"/>
      <w:r>
        <w:t>prerequisitesList</w:t>
      </w:r>
      <w:proofErr w:type="spellEnd"/>
    </w:p>
    <w:p w14:paraId="0E669117" w14:textId="77777777" w:rsidR="00AB341F" w:rsidRDefault="00AB341F" w:rsidP="00AB341F">
      <w:pPr>
        <w:ind w:firstLine="0"/>
      </w:pPr>
    </w:p>
    <w:p w14:paraId="0FD8C712" w14:textId="77777777" w:rsidR="00AB341F" w:rsidRDefault="00AB341F" w:rsidP="00AB341F">
      <w:pPr>
        <w:ind w:firstLine="0"/>
      </w:pPr>
      <w:r>
        <w:t xml:space="preserve">        </w:t>
      </w:r>
      <w:proofErr w:type="spellStart"/>
      <w:proofErr w:type="gramStart"/>
      <w:r>
        <w:t>BSTInsert</w:t>
      </w:r>
      <w:proofErr w:type="spellEnd"/>
      <w:r>
        <w:t>(</w:t>
      </w:r>
      <w:proofErr w:type="gramEnd"/>
      <w:r>
        <w:t xml:space="preserve">BST, </w:t>
      </w:r>
      <w:proofErr w:type="spellStart"/>
      <w:r>
        <w:t>newCourse</w:t>
      </w:r>
      <w:proofErr w:type="spellEnd"/>
      <w:r>
        <w:t>)</w:t>
      </w:r>
    </w:p>
    <w:p w14:paraId="0A59BB5C" w14:textId="77777777" w:rsidR="00AB341F" w:rsidRDefault="00AB341F" w:rsidP="00AB341F">
      <w:pPr>
        <w:ind w:firstLine="0"/>
      </w:pPr>
      <w:r>
        <w:t xml:space="preserve">    ENDFOR</w:t>
      </w:r>
    </w:p>
    <w:p w14:paraId="2F756648" w14:textId="77777777" w:rsidR="00AB341F" w:rsidRDefault="00AB341F" w:rsidP="00AB341F">
      <w:pPr>
        <w:ind w:firstLine="0"/>
      </w:pPr>
    </w:p>
    <w:p w14:paraId="45E191ED" w14:textId="77777777" w:rsidR="00AB341F" w:rsidRDefault="00AB341F" w:rsidP="00AB341F">
      <w:pPr>
        <w:ind w:firstLine="0"/>
      </w:pPr>
      <w:r>
        <w:t xml:space="preserve">    RETURN BST</w:t>
      </w:r>
    </w:p>
    <w:p w14:paraId="79A80CA8" w14:textId="77777777" w:rsidR="00AB341F" w:rsidRDefault="00AB341F" w:rsidP="00AB341F">
      <w:pPr>
        <w:ind w:firstLine="0"/>
      </w:pPr>
      <w:r>
        <w:t>END FUNCTION</w:t>
      </w:r>
    </w:p>
    <w:p w14:paraId="3EFA87E3" w14:textId="77777777" w:rsidR="00AB341F" w:rsidRDefault="00AB341F" w:rsidP="00AB341F">
      <w:pPr>
        <w:ind w:firstLine="0"/>
      </w:pPr>
    </w:p>
    <w:p w14:paraId="2C3BD6DF" w14:textId="77777777" w:rsidR="00AB341F" w:rsidRDefault="00AB341F" w:rsidP="00AB341F">
      <w:pPr>
        <w:ind w:firstLine="0"/>
      </w:pPr>
      <w:r>
        <w:t xml:space="preserve">FUNCTION </w:t>
      </w:r>
      <w:proofErr w:type="spellStart"/>
      <w:proofErr w:type="gramStart"/>
      <w:r>
        <w:t>BSTInsert</w:t>
      </w:r>
      <w:proofErr w:type="spellEnd"/>
      <w:r>
        <w:t>(</w:t>
      </w:r>
      <w:proofErr w:type="gramEnd"/>
      <w:r>
        <w:t>BST, course):</w:t>
      </w:r>
    </w:p>
    <w:p w14:paraId="0EAF06D3" w14:textId="77777777" w:rsidR="00AB341F" w:rsidRDefault="00AB341F" w:rsidP="00AB341F">
      <w:pPr>
        <w:ind w:firstLine="0"/>
      </w:pPr>
      <w:r>
        <w:t xml:space="preserve">    node = CREATE new </w:t>
      </w:r>
      <w:proofErr w:type="spellStart"/>
      <w:r>
        <w:t>BSTNode</w:t>
      </w:r>
      <w:proofErr w:type="spellEnd"/>
    </w:p>
    <w:p w14:paraId="6BA59003" w14:textId="77777777" w:rsidR="00AB341F" w:rsidRDefault="00AB341F" w:rsidP="00AB341F">
      <w:pPr>
        <w:ind w:firstLine="0"/>
      </w:pPr>
      <w:r>
        <w:t xml:space="preserve">    </w:t>
      </w:r>
      <w:proofErr w:type="spellStart"/>
      <w:proofErr w:type="gramStart"/>
      <w:r>
        <w:t>node.course</w:t>
      </w:r>
      <w:proofErr w:type="spellEnd"/>
      <w:proofErr w:type="gramEnd"/>
      <w:r>
        <w:t xml:space="preserve"> = course</w:t>
      </w:r>
    </w:p>
    <w:p w14:paraId="4992A83E" w14:textId="77777777" w:rsidR="00AB341F" w:rsidRDefault="00AB341F" w:rsidP="00AB341F">
      <w:pPr>
        <w:ind w:firstLine="0"/>
      </w:pPr>
      <w:r>
        <w:t xml:space="preserve">    </w:t>
      </w:r>
      <w:proofErr w:type="spellStart"/>
      <w:proofErr w:type="gramStart"/>
      <w:r>
        <w:t>node.left</w:t>
      </w:r>
      <w:proofErr w:type="spellEnd"/>
      <w:proofErr w:type="gramEnd"/>
      <w:r>
        <w:t xml:space="preserve">  = null</w:t>
      </w:r>
    </w:p>
    <w:p w14:paraId="1A4D34C2" w14:textId="77777777" w:rsidR="00AB341F" w:rsidRDefault="00AB341F" w:rsidP="00AB341F">
      <w:pPr>
        <w:ind w:firstLine="0"/>
      </w:pPr>
      <w:r>
        <w:t xml:space="preserve">    </w:t>
      </w:r>
      <w:proofErr w:type="spellStart"/>
      <w:proofErr w:type="gramStart"/>
      <w:r>
        <w:t>node.right</w:t>
      </w:r>
      <w:proofErr w:type="spellEnd"/>
      <w:proofErr w:type="gramEnd"/>
      <w:r>
        <w:t xml:space="preserve"> = null</w:t>
      </w:r>
    </w:p>
    <w:p w14:paraId="1EEDAEFA" w14:textId="77777777" w:rsidR="00AB341F" w:rsidRDefault="00AB341F" w:rsidP="00AB341F">
      <w:pPr>
        <w:ind w:firstLine="0"/>
      </w:pPr>
    </w:p>
    <w:p w14:paraId="1F5E5EA6" w14:textId="77777777" w:rsidR="00AB341F" w:rsidRDefault="00AB341F" w:rsidP="00AB341F">
      <w:pPr>
        <w:ind w:firstLine="0"/>
      </w:pPr>
      <w:r>
        <w:t xml:space="preserve">    IF </w:t>
      </w:r>
      <w:proofErr w:type="spellStart"/>
      <w:r>
        <w:t>BST.root</w:t>
      </w:r>
      <w:proofErr w:type="spellEnd"/>
      <w:r>
        <w:t xml:space="preserve"> == null THEN</w:t>
      </w:r>
    </w:p>
    <w:p w14:paraId="0261D821" w14:textId="77777777" w:rsidR="00AB341F" w:rsidRDefault="00AB341F" w:rsidP="00AB341F">
      <w:pPr>
        <w:ind w:firstLine="0"/>
      </w:pPr>
      <w:r>
        <w:t xml:space="preserve">        </w:t>
      </w:r>
      <w:proofErr w:type="spellStart"/>
      <w:r>
        <w:t>BST.root</w:t>
      </w:r>
      <w:proofErr w:type="spellEnd"/>
      <w:r>
        <w:t xml:space="preserve"> = node</w:t>
      </w:r>
    </w:p>
    <w:p w14:paraId="7EAD2AF3" w14:textId="77777777" w:rsidR="00AB341F" w:rsidRDefault="00AB341F" w:rsidP="00AB341F">
      <w:pPr>
        <w:ind w:firstLine="0"/>
      </w:pPr>
      <w:r>
        <w:t xml:space="preserve">        RETURN</w:t>
      </w:r>
    </w:p>
    <w:p w14:paraId="545598A0" w14:textId="77777777" w:rsidR="00AB341F" w:rsidRDefault="00AB341F" w:rsidP="00AB341F">
      <w:pPr>
        <w:ind w:firstLine="0"/>
      </w:pPr>
      <w:r>
        <w:t xml:space="preserve">    ENDIF</w:t>
      </w:r>
    </w:p>
    <w:p w14:paraId="72CD15B4" w14:textId="77777777" w:rsidR="00AB341F" w:rsidRDefault="00AB341F" w:rsidP="00AB341F">
      <w:pPr>
        <w:ind w:firstLine="0"/>
      </w:pPr>
    </w:p>
    <w:p w14:paraId="40C68397" w14:textId="77777777" w:rsidR="00AB341F" w:rsidRDefault="00AB341F" w:rsidP="00AB341F">
      <w:pPr>
        <w:ind w:firstLine="0"/>
      </w:pPr>
      <w:r>
        <w:t xml:space="preserve">    CURRENT = </w:t>
      </w:r>
      <w:proofErr w:type="spellStart"/>
      <w:r>
        <w:t>BST.root</w:t>
      </w:r>
      <w:proofErr w:type="spellEnd"/>
    </w:p>
    <w:p w14:paraId="1AB31299" w14:textId="77777777" w:rsidR="00AB341F" w:rsidRDefault="00AB341F" w:rsidP="00AB341F">
      <w:pPr>
        <w:ind w:firstLine="0"/>
      </w:pPr>
      <w:r>
        <w:t xml:space="preserve">    WHILE true DO</w:t>
      </w:r>
    </w:p>
    <w:p w14:paraId="62DD29C8" w14:textId="77777777" w:rsidR="00AB341F" w:rsidRDefault="00AB341F" w:rsidP="00AB341F">
      <w:pPr>
        <w:ind w:firstLine="0"/>
      </w:pPr>
      <w:r>
        <w:t xml:space="preserve">        IF </w:t>
      </w:r>
      <w:proofErr w:type="spellStart"/>
      <w:proofErr w:type="gramStart"/>
      <w:r>
        <w:t>course.courseNumber</w:t>
      </w:r>
      <w:proofErr w:type="spellEnd"/>
      <w:proofErr w:type="gramEnd"/>
      <w:r>
        <w:t xml:space="preserve"> &lt; </w:t>
      </w:r>
      <w:proofErr w:type="spellStart"/>
      <w:proofErr w:type="gramStart"/>
      <w:r>
        <w:t>CURRENT.course.courseNumber</w:t>
      </w:r>
      <w:proofErr w:type="spellEnd"/>
      <w:proofErr w:type="gramEnd"/>
      <w:r>
        <w:t xml:space="preserve"> THEN</w:t>
      </w:r>
    </w:p>
    <w:p w14:paraId="5998D252" w14:textId="77777777" w:rsidR="00AB341F" w:rsidRDefault="00AB341F" w:rsidP="00AB341F">
      <w:pPr>
        <w:ind w:firstLine="0"/>
      </w:pPr>
      <w:r>
        <w:t xml:space="preserve">            IF </w:t>
      </w:r>
      <w:proofErr w:type="spellStart"/>
      <w:r>
        <w:t>CURRENT.left</w:t>
      </w:r>
      <w:proofErr w:type="spellEnd"/>
      <w:r>
        <w:t xml:space="preserve"> == null THEN</w:t>
      </w:r>
    </w:p>
    <w:p w14:paraId="56C96682" w14:textId="77777777" w:rsidR="00AB341F" w:rsidRDefault="00AB341F" w:rsidP="00AB341F">
      <w:pPr>
        <w:ind w:firstLine="0"/>
      </w:pPr>
      <w:r>
        <w:t xml:space="preserve">                </w:t>
      </w:r>
      <w:proofErr w:type="spellStart"/>
      <w:r>
        <w:t>CURRENT.left</w:t>
      </w:r>
      <w:proofErr w:type="spellEnd"/>
      <w:r>
        <w:t xml:space="preserve"> = node</w:t>
      </w:r>
    </w:p>
    <w:p w14:paraId="076E7773" w14:textId="77777777" w:rsidR="00AB341F" w:rsidRDefault="00AB341F" w:rsidP="00AB341F">
      <w:pPr>
        <w:ind w:firstLine="0"/>
      </w:pPr>
      <w:r>
        <w:t xml:space="preserve">                RETURN</w:t>
      </w:r>
    </w:p>
    <w:p w14:paraId="33E931AC" w14:textId="77777777" w:rsidR="00AB341F" w:rsidRDefault="00AB341F" w:rsidP="00AB341F">
      <w:pPr>
        <w:ind w:firstLine="0"/>
      </w:pPr>
      <w:r>
        <w:lastRenderedPageBreak/>
        <w:t xml:space="preserve">            ELSE</w:t>
      </w:r>
    </w:p>
    <w:p w14:paraId="1423647C" w14:textId="77777777" w:rsidR="00AB341F" w:rsidRDefault="00AB341F" w:rsidP="00AB341F">
      <w:pPr>
        <w:ind w:firstLine="0"/>
      </w:pPr>
      <w:r>
        <w:t xml:space="preserve">                CURRENT = </w:t>
      </w:r>
      <w:proofErr w:type="spellStart"/>
      <w:r>
        <w:t>CURRENT.left</w:t>
      </w:r>
      <w:proofErr w:type="spellEnd"/>
    </w:p>
    <w:p w14:paraId="2CD2AA16" w14:textId="77777777" w:rsidR="00AB341F" w:rsidRDefault="00AB341F" w:rsidP="00AB341F">
      <w:pPr>
        <w:ind w:firstLine="0"/>
      </w:pPr>
      <w:r>
        <w:t xml:space="preserve">            ENDIF</w:t>
      </w:r>
    </w:p>
    <w:p w14:paraId="28D3DAF2" w14:textId="77777777" w:rsidR="00AB341F" w:rsidRDefault="00AB341F" w:rsidP="00AB341F">
      <w:pPr>
        <w:ind w:firstLine="0"/>
      </w:pPr>
      <w:r>
        <w:t xml:space="preserve">        ELSE</w:t>
      </w:r>
    </w:p>
    <w:p w14:paraId="62833E4B" w14:textId="77777777" w:rsidR="00AB341F" w:rsidRDefault="00AB341F" w:rsidP="00AB341F">
      <w:pPr>
        <w:ind w:firstLine="0"/>
      </w:pPr>
      <w:r>
        <w:t xml:space="preserve">            IF </w:t>
      </w:r>
      <w:proofErr w:type="spellStart"/>
      <w:r>
        <w:t>CURRENT.right</w:t>
      </w:r>
      <w:proofErr w:type="spellEnd"/>
      <w:r>
        <w:t xml:space="preserve"> == null THEN</w:t>
      </w:r>
    </w:p>
    <w:p w14:paraId="5FF9AEEB" w14:textId="77777777" w:rsidR="00AB341F" w:rsidRDefault="00AB341F" w:rsidP="00AB341F">
      <w:pPr>
        <w:ind w:firstLine="0"/>
      </w:pPr>
      <w:r>
        <w:t xml:space="preserve">                </w:t>
      </w:r>
      <w:proofErr w:type="spellStart"/>
      <w:r>
        <w:t>CURRENT.right</w:t>
      </w:r>
      <w:proofErr w:type="spellEnd"/>
      <w:r>
        <w:t xml:space="preserve"> = node</w:t>
      </w:r>
    </w:p>
    <w:p w14:paraId="08B847E3" w14:textId="77777777" w:rsidR="00AB341F" w:rsidRDefault="00AB341F" w:rsidP="00AB341F">
      <w:pPr>
        <w:ind w:firstLine="0"/>
      </w:pPr>
      <w:r>
        <w:t xml:space="preserve">                RETURN</w:t>
      </w:r>
    </w:p>
    <w:p w14:paraId="20AA9321" w14:textId="77777777" w:rsidR="00AB341F" w:rsidRDefault="00AB341F" w:rsidP="00AB341F">
      <w:pPr>
        <w:ind w:firstLine="0"/>
      </w:pPr>
      <w:r>
        <w:t xml:space="preserve">            ELSE</w:t>
      </w:r>
    </w:p>
    <w:p w14:paraId="4ADB0D4A" w14:textId="77777777" w:rsidR="00AB341F" w:rsidRDefault="00AB341F" w:rsidP="00AB341F">
      <w:pPr>
        <w:ind w:firstLine="0"/>
      </w:pPr>
      <w:r>
        <w:t xml:space="preserve">                CURRENT = </w:t>
      </w:r>
      <w:proofErr w:type="spellStart"/>
      <w:r>
        <w:t>CURRENT.right</w:t>
      </w:r>
      <w:proofErr w:type="spellEnd"/>
    </w:p>
    <w:p w14:paraId="5099A17B" w14:textId="77777777" w:rsidR="00AB341F" w:rsidRDefault="00AB341F" w:rsidP="00AB341F">
      <w:pPr>
        <w:ind w:firstLine="0"/>
      </w:pPr>
      <w:r>
        <w:t xml:space="preserve">            ENDIF</w:t>
      </w:r>
    </w:p>
    <w:p w14:paraId="30D4BE1B" w14:textId="77777777" w:rsidR="00AB341F" w:rsidRDefault="00AB341F" w:rsidP="00AB341F">
      <w:pPr>
        <w:ind w:firstLine="0"/>
      </w:pPr>
      <w:r>
        <w:t xml:space="preserve">        ENDIF</w:t>
      </w:r>
    </w:p>
    <w:p w14:paraId="6C8DE427" w14:textId="77777777" w:rsidR="00AB341F" w:rsidRDefault="00AB341F" w:rsidP="00AB341F">
      <w:pPr>
        <w:ind w:firstLine="0"/>
      </w:pPr>
      <w:r>
        <w:t xml:space="preserve">    ENDWHILE</w:t>
      </w:r>
    </w:p>
    <w:p w14:paraId="439FFCE0" w14:textId="1A769DE9" w:rsidR="00AB341F" w:rsidRDefault="00AB341F" w:rsidP="00AB341F">
      <w:pPr>
        <w:ind w:firstLine="0"/>
      </w:pPr>
      <w:r>
        <w:t>END FUNCTION</w:t>
      </w:r>
    </w:p>
    <w:p w14:paraId="68B30591" w14:textId="77777777" w:rsidR="00AB341F" w:rsidRDefault="00AB341F" w:rsidP="00AB341F">
      <w:pPr>
        <w:ind w:firstLine="0"/>
      </w:pPr>
    </w:p>
    <w:p w14:paraId="3338C701" w14:textId="60A61C34" w:rsidR="00AB341F" w:rsidRPr="00FC53A7" w:rsidRDefault="00AB341F" w:rsidP="00AB341F">
      <w:pPr>
        <w:ind w:firstLine="0"/>
        <w:rPr>
          <w:b/>
          <w:bCs/>
          <w:sz w:val="32"/>
          <w:szCs w:val="32"/>
        </w:rPr>
      </w:pPr>
      <w:r w:rsidRPr="00FC53A7">
        <w:rPr>
          <w:b/>
          <w:bCs/>
          <w:sz w:val="32"/>
          <w:szCs w:val="32"/>
        </w:rPr>
        <w:t xml:space="preserve">Print All Courses in Alphanumeric Order </w:t>
      </w:r>
      <w:r w:rsidR="00FC53A7" w:rsidRPr="00FC53A7">
        <w:rPr>
          <w:b/>
          <w:bCs/>
          <w:sz w:val="32"/>
          <w:szCs w:val="32"/>
        </w:rPr>
        <w:t>(BST)</w:t>
      </w:r>
    </w:p>
    <w:p w14:paraId="76603B80" w14:textId="77777777" w:rsidR="00FC53A7" w:rsidRDefault="00FC53A7" w:rsidP="00FC53A7">
      <w:pPr>
        <w:ind w:firstLine="0"/>
      </w:pPr>
      <w:r>
        <w:t xml:space="preserve">FUNCTION </w:t>
      </w:r>
      <w:proofErr w:type="spellStart"/>
      <w:proofErr w:type="gramStart"/>
      <w:r>
        <w:t>printAllCoursesBST</w:t>
      </w:r>
      <w:proofErr w:type="spellEnd"/>
      <w:r>
        <w:t>(</w:t>
      </w:r>
      <w:proofErr w:type="gramEnd"/>
      <w:r>
        <w:t>BST):</w:t>
      </w:r>
    </w:p>
    <w:p w14:paraId="64D79A1B" w14:textId="77777777" w:rsidR="00FC53A7" w:rsidRDefault="00FC53A7" w:rsidP="00FC53A7">
      <w:pPr>
        <w:ind w:firstLine="0"/>
      </w:pPr>
      <w:r>
        <w:t xml:space="preserve">    </w:t>
      </w:r>
      <w:proofErr w:type="spellStart"/>
      <w:proofErr w:type="gramStart"/>
      <w:r>
        <w:t>inOrderPrint</w:t>
      </w:r>
      <w:proofErr w:type="spellEnd"/>
      <w:r>
        <w:t>(</w:t>
      </w:r>
      <w:proofErr w:type="spellStart"/>
      <w:proofErr w:type="gramEnd"/>
      <w:r>
        <w:t>BST.root</w:t>
      </w:r>
      <w:proofErr w:type="spellEnd"/>
      <w:r>
        <w:t>)</w:t>
      </w:r>
    </w:p>
    <w:p w14:paraId="3E3FDA58" w14:textId="77777777" w:rsidR="00FC53A7" w:rsidRDefault="00FC53A7" w:rsidP="00FC53A7">
      <w:pPr>
        <w:ind w:firstLine="0"/>
      </w:pPr>
      <w:r>
        <w:t>END FUNCTION</w:t>
      </w:r>
    </w:p>
    <w:p w14:paraId="32A84852" w14:textId="77777777" w:rsidR="00FC53A7" w:rsidRDefault="00FC53A7" w:rsidP="00FC53A7">
      <w:pPr>
        <w:ind w:firstLine="0"/>
      </w:pPr>
    </w:p>
    <w:p w14:paraId="7CEB5045" w14:textId="77777777" w:rsidR="00FC53A7" w:rsidRDefault="00FC53A7" w:rsidP="00FC53A7">
      <w:pPr>
        <w:ind w:firstLine="0"/>
      </w:pPr>
      <w:r>
        <w:t xml:space="preserve">FUNCTION </w:t>
      </w:r>
      <w:proofErr w:type="spellStart"/>
      <w:r>
        <w:t>inOrderPrint</w:t>
      </w:r>
      <w:proofErr w:type="spellEnd"/>
      <w:r>
        <w:t>(node):</w:t>
      </w:r>
    </w:p>
    <w:p w14:paraId="6A736924" w14:textId="77777777" w:rsidR="00FC53A7" w:rsidRDefault="00FC53A7" w:rsidP="00FC53A7">
      <w:pPr>
        <w:ind w:firstLine="0"/>
      </w:pPr>
      <w:r>
        <w:t xml:space="preserve">    IF node == null THEN</w:t>
      </w:r>
    </w:p>
    <w:p w14:paraId="68957081" w14:textId="77777777" w:rsidR="00FC53A7" w:rsidRDefault="00FC53A7" w:rsidP="00FC53A7">
      <w:pPr>
        <w:ind w:firstLine="0"/>
      </w:pPr>
      <w:r>
        <w:t xml:space="preserve">        RETURN</w:t>
      </w:r>
    </w:p>
    <w:p w14:paraId="4809EA51" w14:textId="77777777" w:rsidR="00FC53A7" w:rsidRDefault="00FC53A7" w:rsidP="00FC53A7">
      <w:pPr>
        <w:ind w:firstLine="0"/>
      </w:pPr>
      <w:r>
        <w:t xml:space="preserve">    ENDIF</w:t>
      </w:r>
    </w:p>
    <w:p w14:paraId="3F6EFD04" w14:textId="77777777" w:rsidR="00FC53A7" w:rsidRDefault="00FC53A7" w:rsidP="00FC53A7">
      <w:pPr>
        <w:ind w:firstLine="0"/>
      </w:pPr>
    </w:p>
    <w:p w14:paraId="1FED6942" w14:textId="77777777" w:rsidR="00FC53A7" w:rsidRDefault="00FC53A7" w:rsidP="00FC53A7">
      <w:pPr>
        <w:ind w:firstLine="0"/>
      </w:pPr>
      <w:r>
        <w:lastRenderedPageBreak/>
        <w:t xml:space="preserve">    </w:t>
      </w:r>
      <w:proofErr w:type="spellStart"/>
      <w:r>
        <w:t>inOrderPrint</w:t>
      </w:r>
      <w:proofErr w:type="spellEnd"/>
      <w:r>
        <w:t>(</w:t>
      </w:r>
      <w:proofErr w:type="spellStart"/>
      <w:proofErr w:type="gramStart"/>
      <w:r>
        <w:t>node.left</w:t>
      </w:r>
      <w:proofErr w:type="spellEnd"/>
      <w:proofErr w:type="gramEnd"/>
      <w:r>
        <w:t>)</w:t>
      </w:r>
    </w:p>
    <w:p w14:paraId="71EBC48B" w14:textId="77777777" w:rsidR="00FC53A7" w:rsidRDefault="00FC53A7" w:rsidP="00FC53A7">
      <w:pPr>
        <w:ind w:firstLine="0"/>
      </w:pPr>
      <w:r>
        <w:t xml:space="preserve">    PRINT </w:t>
      </w:r>
      <w:proofErr w:type="spellStart"/>
      <w:proofErr w:type="gramStart"/>
      <w:r>
        <w:t>node.course</w:t>
      </w:r>
      <w:proofErr w:type="gramEnd"/>
      <w:r>
        <w:t>.courseNumber</w:t>
      </w:r>
      <w:proofErr w:type="spellEnd"/>
      <w:r>
        <w:t xml:space="preserve"> + ": " + </w:t>
      </w:r>
      <w:proofErr w:type="spellStart"/>
      <w:proofErr w:type="gramStart"/>
      <w:r>
        <w:t>node.course</w:t>
      </w:r>
      <w:proofErr w:type="gramEnd"/>
      <w:r>
        <w:t>.courseTitle</w:t>
      </w:r>
      <w:proofErr w:type="spellEnd"/>
    </w:p>
    <w:p w14:paraId="7CDFF1D8" w14:textId="77777777" w:rsidR="00FC53A7" w:rsidRDefault="00FC53A7" w:rsidP="00FC53A7">
      <w:pPr>
        <w:ind w:firstLine="0"/>
      </w:pPr>
      <w:r>
        <w:t xml:space="preserve">    </w:t>
      </w:r>
      <w:proofErr w:type="spellStart"/>
      <w:r>
        <w:t>inOrderPrint</w:t>
      </w:r>
      <w:proofErr w:type="spellEnd"/>
      <w:r>
        <w:t>(</w:t>
      </w:r>
      <w:proofErr w:type="spellStart"/>
      <w:proofErr w:type="gramStart"/>
      <w:r>
        <w:t>node.right</w:t>
      </w:r>
      <w:proofErr w:type="spellEnd"/>
      <w:proofErr w:type="gramEnd"/>
      <w:r>
        <w:t>)</w:t>
      </w:r>
    </w:p>
    <w:p w14:paraId="1913C99A" w14:textId="364DD44B" w:rsidR="00FC53A7" w:rsidRDefault="00FC53A7" w:rsidP="00FC53A7">
      <w:pPr>
        <w:ind w:firstLine="0"/>
      </w:pPr>
      <w:r>
        <w:t>END FUNCTION</w:t>
      </w:r>
    </w:p>
    <w:p w14:paraId="63070384" w14:textId="77777777" w:rsidR="00FC53A7" w:rsidRDefault="00FC53A7" w:rsidP="00FC53A7">
      <w:pPr>
        <w:ind w:firstLine="0"/>
      </w:pPr>
    </w:p>
    <w:p w14:paraId="7B6F2BCF" w14:textId="628BF9B4" w:rsidR="00FC53A7" w:rsidRDefault="00FC53A7" w:rsidP="00FC53A7">
      <w:pPr>
        <w:ind w:firstLine="0"/>
        <w:rPr>
          <w:b/>
          <w:bCs/>
          <w:sz w:val="32"/>
          <w:szCs w:val="32"/>
        </w:rPr>
      </w:pPr>
      <w:r w:rsidRPr="00FC53A7">
        <w:rPr>
          <w:b/>
          <w:bCs/>
          <w:sz w:val="32"/>
          <w:szCs w:val="32"/>
        </w:rPr>
        <w:t xml:space="preserve">Print </w:t>
      </w:r>
      <w:r w:rsidR="006F0741">
        <w:rPr>
          <w:b/>
          <w:bCs/>
          <w:sz w:val="32"/>
          <w:szCs w:val="32"/>
        </w:rPr>
        <w:t>One</w:t>
      </w:r>
      <w:r w:rsidRPr="00FC53A7">
        <w:rPr>
          <w:b/>
          <w:bCs/>
          <w:sz w:val="32"/>
          <w:szCs w:val="32"/>
        </w:rPr>
        <w:t xml:space="preserve"> </w:t>
      </w:r>
      <w:proofErr w:type="gramStart"/>
      <w:r w:rsidRPr="00FC53A7">
        <w:rPr>
          <w:b/>
          <w:bCs/>
          <w:sz w:val="32"/>
          <w:szCs w:val="32"/>
        </w:rPr>
        <w:t>Course(</w:t>
      </w:r>
      <w:proofErr w:type="gramEnd"/>
      <w:r w:rsidRPr="00FC53A7">
        <w:rPr>
          <w:b/>
          <w:bCs/>
          <w:sz w:val="32"/>
          <w:szCs w:val="32"/>
        </w:rPr>
        <w:t>BST</w:t>
      </w:r>
      <w:r>
        <w:rPr>
          <w:b/>
          <w:bCs/>
          <w:sz w:val="32"/>
          <w:szCs w:val="32"/>
        </w:rPr>
        <w:t>)</w:t>
      </w:r>
    </w:p>
    <w:p w14:paraId="14B225E0" w14:textId="77777777" w:rsidR="001C0867" w:rsidRDefault="001C0867" w:rsidP="001C0867">
      <w:pPr>
        <w:ind w:firstLine="0"/>
      </w:pPr>
      <w:r>
        <w:t xml:space="preserve">FUNCTION </w:t>
      </w:r>
      <w:proofErr w:type="spellStart"/>
      <w:proofErr w:type="gramStart"/>
      <w:r>
        <w:t>printCourseBST</w:t>
      </w:r>
      <w:proofErr w:type="spellEnd"/>
      <w:r>
        <w:t>(</w:t>
      </w:r>
      <w:proofErr w:type="gramEnd"/>
      <w:r>
        <w:t xml:space="preserve">BST, </w:t>
      </w:r>
      <w:proofErr w:type="spellStart"/>
      <w:r>
        <w:t>targetCourseNumber</w:t>
      </w:r>
      <w:proofErr w:type="spellEnd"/>
      <w:r>
        <w:t>):</w:t>
      </w:r>
    </w:p>
    <w:p w14:paraId="1163BB19" w14:textId="77777777" w:rsidR="001C0867" w:rsidRDefault="001C0867" w:rsidP="001C0867">
      <w:pPr>
        <w:ind w:firstLine="0"/>
      </w:pPr>
      <w:r>
        <w:t xml:space="preserve">    course = </w:t>
      </w:r>
      <w:proofErr w:type="spellStart"/>
      <w:proofErr w:type="gramStart"/>
      <w:r>
        <w:t>BSTSearch</w:t>
      </w:r>
      <w:proofErr w:type="spellEnd"/>
      <w:r>
        <w:t>(</w:t>
      </w:r>
      <w:proofErr w:type="spellStart"/>
      <w:proofErr w:type="gramEnd"/>
      <w:r>
        <w:t>BST.root</w:t>
      </w:r>
      <w:proofErr w:type="spellEnd"/>
      <w:r>
        <w:t xml:space="preserve">, </w:t>
      </w:r>
      <w:proofErr w:type="spellStart"/>
      <w:r>
        <w:t>targetCourseNumber</w:t>
      </w:r>
      <w:proofErr w:type="spellEnd"/>
      <w:r>
        <w:t>)</w:t>
      </w:r>
    </w:p>
    <w:p w14:paraId="3A0D74D1" w14:textId="77777777" w:rsidR="001C0867" w:rsidRDefault="001C0867" w:rsidP="001C0867">
      <w:pPr>
        <w:ind w:firstLine="0"/>
      </w:pPr>
    </w:p>
    <w:p w14:paraId="31473B63" w14:textId="77777777" w:rsidR="001C0867" w:rsidRDefault="001C0867" w:rsidP="001C0867">
      <w:pPr>
        <w:ind w:firstLine="0"/>
      </w:pPr>
      <w:r>
        <w:t xml:space="preserve">    IF course == null THEN</w:t>
      </w:r>
    </w:p>
    <w:p w14:paraId="14BE070E" w14:textId="77777777" w:rsidR="001C0867" w:rsidRDefault="001C0867" w:rsidP="001C0867">
      <w:pPr>
        <w:ind w:firstLine="0"/>
      </w:pPr>
      <w:r>
        <w:t xml:space="preserve">        PRINT "Course " + </w:t>
      </w:r>
      <w:proofErr w:type="spellStart"/>
      <w:r>
        <w:t>targetCourseNumber</w:t>
      </w:r>
      <w:proofErr w:type="spellEnd"/>
      <w:r>
        <w:t xml:space="preserve"> + " not found."</w:t>
      </w:r>
    </w:p>
    <w:p w14:paraId="59215F81" w14:textId="77777777" w:rsidR="001C0867" w:rsidRDefault="001C0867" w:rsidP="001C0867">
      <w:pPr>
        <w:ind w:firstLine="0"/>
      </w:pPr>
      <w:r>
        <w:t xml:space="preserve">        RETURN</w:t>
      </w:r>
    </w:p>
    <w:p w14:paraId="7059B346" w14:textId="77777777" w:rsidR="001C0867" w:rsidRDefault="001C0867" w:rsidP="001C0867">
      <w:pPr>
        <w:ind w:firstLine="0"/>
      </w:pPr>
      <w:r>
        <w:t xml:space="preserve">    ENDIF</w:t>
      </w:r>
    </w:p>
    <w:p w14:paraId="3C3F7559" w14:textId="77777777" w:rsidR="001C0867" w:rsidRDefault="001C0867" w:rsidP="001C0867">
      <w:pPr>
        <w:ind w:firstLine="0"/>
      </w:pPr>
    </w:p>
    <w:p w14:paraId="6985A6FB" w14:textId="77777777" w:rsidR="001C0867" w:rsidRDefault="001C0867" w:rsidP="001C0867">
      <w:pPr>
        <w:ind w:firstLine="0"/>
      </w:pPr>
      <w:r>
        <w:t xml:space="preserve">    PRINT "Course Number: " + </w:t>
      </w:r>
      <w:proofErr w:type="spellStart"/>
      <w:proofErr w:type="gramStart"/>
      <w:r>
        <w:t>course.courseNumber</w:t>
      </w:r>
      <w:proofErr w:type="spellEnd"/>
      <w:proofErr w:type="gramEnd"/>
    </w:p>
    <w:p w14:paraId="4763C83F" w14:textId="77777777" w:rsidR="001C0867" w:rsidRDefault="001C0867" w:rsidP="001C0867">
      <w:pPr>
        <w:ind w:firstLine="0"/>
      </w:pPr>
      <w:r>
        <w:t xml:space="preserve">    PRINT "Title: " + </w:t>
      </w:r>
      <w:proofErr w:type="spellStart"/>
      <w:proofErr w:type="gramStart"/>
      <w:r>
        <w:t>course.courseTitle</w:t>
      </w:r>
      <w:proofErr w:type="spellEnd"/>
      <w:proofErr w:type="gramEnd"/>
    </w:p>
    <w:p w14:paraId="5A05E34A" w14:textId="77777777" w:rsidR="001C0867" w:rsidRDefault="001C0867" w:rsidP="001C0867">
      <w:pPr>
        <w:ind w:firstLine="0"/>
      </w:pPr>
    </w:p>
    <w:p w14:paraId="2EED75E2" w14:textId="77777777" w:rsidR="001C0867" w:rsidRDefault="001C0867" w:rsidP="001C0867">
      <w:pPr>
        <w:ind w:firstLine="0"/>
      </w:pPr>
      <w:r>
        <w:t xml:space="preserve">    IF </w:t>
      </w:r>
      <w:proofErr w:type="spellStart"/>
      <w:proofErr w:type="gramStart"/>
      <w:r>
        <w:t>course.prerequisites</w:t>
      </w:r>
      <w:proofErr w:type="spellEnd"/>
      <w:proofErr w:type="gramEnd"/>
      <w:r>
        <w:t xml:space="preserve"> </w:t>
      </w:r>
      <w:proofErr w:type="gramStart"/>
      <w:r>
        <w:t>is</w:t>
      </w:r>
      <w:proofErr w:type="gramEnd"/>
      <w:r>
        <w:t xml:space="preserve"> not empty THEN</w:t>
      </w:r>
    </w:p>
    <w:p w14:paraId="66D03D6F" w14:textId="77777777" w:rsidR="001C0867" w:rsidRDefault="001C0867" w:rsidP="001C0867">
      <w:pPr>
        <w:ind w:firstLine="0"/>
      </w:pPr>
      <w:r>
        <w:t xml:space="preserve">        PRINT "Prerequisites:"</w:t>
      </w:r>
    </w:p>
    <w:p w14:paraId="5DD1BF76" w14:textId="77777777" w:rsidR="001C0867" w:rsidRDefault="001C0867" w:rsidP="001C0867">
      <w:pPr>
        <w:ind w:firstLine="0"/>
      </w:pPr>
      <w:r>
        <w:t xml:space="preserve">        FOR EACH </w:t>
      </w:r>
      <w:proofErr w:type="spellStart"/>
      <w:r>
        <w:t>prereq</w:t>
      </w:r>
      <w:proofErr w:type="spellEnd"/>
      <w:r>
        <w:t xml:space="preserve"> IN </w:t>
      </w:r>
      <w:proofErr w:type="spellStart"/>
      <w:proofErr w:type="gramStart"/>
      <w:r>
        <w:t>course.prerequisites</w:t>
      </w:r>
      <w:proofErr w:type="spellEnd"/>
      <w:proofErr w:type="gramEnd"/>
      <w:r>
        <w:t xml:space="preserve"> DO</w:t>
      </w:r>
    </w:p>
    <w:p w14:paraId="52AB0089" w14:textId="77777777" w:rsidR="001C0867" w:rsidRDefault="001C0867" w:rsidP="001C0867">
      <w:pPr>
        <w:ind w:firstLine="0"/>
      </w:pPr>
      <w:r>
        <w:t xml:space="preserve">            PRINT </w:t>
      </w:r>
      <w:proofErr w:type="gramStart"/>
      <w:r>
        <w:t>"  "</w:t>
      </w:r>
      <w:proofErr w:type="gramEnd"/>
      <w:r>
        <w:t xml:space="preserve"> + </w:t>
      </w:r>
      <w:proofErr w:type="spellStart"/>
      <w:r>
        <w:t>prereq</w:t>
      </w:r>
      <w:proofErr w:type="spellEnd"/>
    </w:p>
    <w:p w14:paraId="05406C7A" w14:textId="77777777" w:rsidR="001C0867" w:rsidRDefault="001C0867" w:rsidP="001C0867">
      <w:pPr>
        <w:ind w:firstLine="0"/>
      </w:pPr>
      <w:r>
        <w:t xml:space="preserve">        ENDFOR</w:t>
      </w:r>
    </w:p>
    <w:p w14:paraId="138E3C98" w14:textId="77777777" w:rsidR="001C0867" w:rsidRDefault="001C0867" w:rsidP="001C0867">
      <w:pPr>
        <w:ind w:firstLine="0"/>
      </w:pPr>
      <w:r>
        <w:t xml:space="preserve">    ELSE</w:t>
      </w:r>
    </w:p>
    <w:p w14:paraId="52B75681" w14:textId="77777777" w:rsidR="001C0867" w:rsidRDefault="001C0867" w:rsidP="001C0867">
      <w:pPr>
        <w:ind w:firstLine="0"/>
      </w:pPr>
      <w:r>
        <w:t xml:space="preserve">        PRINT "Prerequisites: None"</w:t>
      </w:r>
    </w:p>
    <w:p w14:paraId="5E7E710C" w14:textId="77777777" w:rsidR="001C0867" w:rsidRDefault="001C0867" w:rsidP="001C0867">
      <w:pPr>
        <w:ind w:firstLine="0"/>
      </w:pPr>
      <w:r>
        <w:lastRenderedPageBreak/>
        <w:t xml:space="preserve">    ENDIF</w:t>
      </w:r>
    </w:p>
    <w:p w14:paraId="33C3BF90" w14:textId="77777777" w:rsidR="001C0867" w:rsidRDefault="001C0867" w:rsidP="001C0867">
      <w:pPr>
        <w:ind w:firstLine="0"/>
      </w:pPr>
      <w:r>
        <w:t>END FUNCTION</w:t>
      </w:r>
    </w:p>
    <w:p w14:paraId="7798C7DB" w14:textId="77777777" w:rsidR="001C0867" w:rsidRDefault="001C0867" w:rsidP="001C0867">
      <w:pPr>
        <w:ind w:firstLine="0"/>
      </w:pPr>
    </w:p>
    <w:p w14:paraId="3B3826E0" w14:textId="77777777" w:rsidR="001C0867" w:rsidRDefault="001C0867" w:rsidP="001C0867">
      <w:pPr>
        <w:ind w:firstLine="0"/>
      </w:pPr>
      <w:r>
        <w:t xml:space="preserve">FUNCTION </w:t>
      </w:r>
      <w:proofErr w:type="spellStart"/>
      <w:proofErr w:type="gramStart"/>
      <w:r>
        <w:t>BSTSearch</w:t>
      </w:r>
      <w:proofErr w:type="spellEnd"/>
      <w:r>
        <w:t>(</w:t>
      </w:r>
      <w:proofErr w:type="gramEnd"/>
      <w:r>
        <w:t xml:space="preserve">node, </w:t>
      </w:r>
      <w:proofErr w:type="spellStart"/>
      <w:r>
        <w:t>targetCourseNumber</w:t>
      </w:r>
      <w:proofErr w:type="spellEnd"/>
      <w:r>
        <w:t>):</w:t>
      </w:r>
    </w:p>
    <w:p w14:paraId="74384533" w14:textId="77777777" w:rsidR="001C0867" w:rsidRDefault="001C0867" w:rsidP="001C0867">
      <w:pPr>
        <w:ind w:firstLine="0"/>
      </w:pPr>
      <w:r>
        <w:t xml:space="preserve">    IF node == null THEN</w:t>
      </w:r>
    </w:p>
    <w:p w14:paraId="2DC3AFF6" w14:textId="77777777" w:rsidR="001C0867" w:rsidRDefault="001C0867" w:rsidP="001C0867">
      <w:pPr>
        <w:ind w:firstLine="0"/>
      </w:pPr>
      <w:r>
        <w:t xml:space="preserve">        RETURN null</w:t>
      </w:r>
    </w:p>
    <w:p w14:paraId="474242B7" w14:textId="77777777" w:rsidR="001C0867" w:rsidRDefault="001C0867" w:rsidP="001C0867">
      <w:pPr>
        <w:ind w:firstLine="0"/>
      </w:pPr>
      <w:r>
        <w:t xml:space="preserve">    ENDIF</w:t>
      </w:r>
    </w:p>
    <w:p w14:paraId="540631DC" w14:textId="77777777" w:rsidR="001C0867" w:rsidRDefault="001C0867" w:rsidP="001C0867">
      <w:pPr>
        <w:ind w:firstLine="0"/>
      </w:pPr>
    </w:p>
    <w:p w14:paraId="0CB3946D" w14:textId="77777777" w:rsidR="001C0867" w:rsidRDefault="001C0867" w:rsidP="001C0867">
      <w:pPr>
        <w:ind w:firstLine="0"/>
      </w:pPr>
      <w:r>
        <w:t xml:space="preserve">    IF </w:t>
      </w:r>
      <w:proofErr w:type="spellStart"/>
      <w:r>
        <w:t>targetCourseNumber</w:t>
      </w:r>
      <w:proofErr w:type="spellEnd"/>
      <w:r>
        <w:t xml:space="preserve"> == </w:t>
      </w:r>
      <w:proofErr w:type="spellStart"/>
      <w:proofErr w:type="gramStart"/>
      <w:r>
        <w:t>node.course</w:t>
      </w:r>
      <w:proofErr w:type="gramEnd"/>
      <w:r>
        <w:t>.courseNumber</w:t>
      </w:r>
      <w:proofErr w:type="spellEnd"/>
      <w:r>
        <w:t xml:space="preserve"> THEN</w:t>
      </w:r>
    </w:p>
    <w:p w14:paraId="6051C25B" w14:textId="77777777" w:rsidR="001C0867" w:rsidRDefault="001C0867" w:rsidP="001C0867">
      <w:pPr>
        <w:ind w:firstLine="0"/>
      </w:pPr>
      <w:r>
        <w:t xml:space="preserve">        RETURN </w:t>
      </w:r>
      <w:proofErr w:type="spellStart"/>
      <w:proofErr w:type="gramStart"/>
      <w:r>
        <w:t>node.course</w:t>
      </w:r>
      <w:proofErr w:type="spellEnd"/>
      <w:proofErr w:type="gramEnd"/>
    </w:p>
    <w:p w14:paraId="3B9A1612" w14:textId="77777777" w:rsidR="001C0867" w:rsidRDefault="001C0867" w:rsidP="001C0867">
      <w:pPr>
        <w:ind w:firstLine="0"/>
      </w:pPr>
      <w:r>
        <w:t xml:space="preserve">    ELSE IF </w:t>
      </w:r>
      <w:proofErr w:type="spellStart"/>
      <w:r>
        <w:t>targetCourseNumber</w:t>
      </w:r>
      <w:proofErr w:type="spellEnd"/>
      <w:r>
        <w:t xml:space="preserve"> &lt; </w:t>
      </w:r>
      <w:proofErr w:type="spellStart"/>
      <w:proofErr w:type="gramStart"/>
      <w:r>
        <w:t>node.course</w:t>
      </w:r>
      <w:proofErr w:type="gramEnd"/>
      <w:r>
        <w:t>.courseNumber</w:t>
      </w:r>
      <w:proofErr w:type="spellEnd"/>
      <w:r>
        <w:t xml:space="preserve"> THEN</w:t>
      </w:r>
    </w:p>
    <w:p w14:paraId="214D716E" w14:textId="77777777" w:rsidR="001C0867" w:rsidRDefault="001C0867" w:rsidP="001C0867">
      <w:pPr>
        <w:ind w:firstLine="0"/>
      </w:pPr>
      <w:r>
        <w:t xml:space="preserve">        RETURN </w:t>
      </w:r>
      <w:proofErr w:type="spellStart"/>
      <w:proofErr w:type="gramStart"/>
      <w:r>
        <w:t>BSTSearch</w:t>
      </w:r>
      <w:proofErr w:type="spellEnd"/>
      <w:r>
        <w:t>(</w:t>
      </w:r>
      <w:proofErr w:type="spellStart"/>
      <w:r>
        <w:t>node.left</w:t>
      </w:r>
      <w:proofErr w:type="spellEnd"/>
      <w:proofErr w:type="gramEnd"/>
      <w:r>
        <w:t xml:space="preserve">, </w:t>
      </w:r>
      <w:proofErr w:type="spellStart"/>
      <w:r>
        <w:t>targetCourseNumber</w:t>
      </w:r>
      <w:proofErr w:type="spellEnd"/>
      <w:r>
        <w:t>)</w:t>
      </w:r>
    </w:p>
    <w:p w14:paraId="330547FA" w14:textId="77777777" w:rsidR="001C0867" w:rsidRDefault="001C0867" w:rsidP="001C0867">
      <w:pPr>
        <w:ind w:firstLine="0"/>
      </w:pPr>
      <w:r>
        <w:t xml:space="preserve">    ELSE</w:t>
      </w:r>
    </w:p>
    <w:p w14:paraId="6CA71271" w14:textId="77777777" w:rsidR="001C0867" w:rsidRDefault="001C0867" w:rsidP="001C0867">
      <w:pPr>
        <w:ind w:firstLine="0"/>
      </w:pPr>
      <w:r>
        <w:t xml:space="preserve">        RETURN </w:t>
      </w:r>
      <w:proofErr w:type="spellStart"/>
      <w:proofErr w:type="gramStart"/>
      <w:r>
        <w:t>BSTSearch</w:t>
      </w:r>
      <w:proofErr w:type="spellEnd"/>
      <w:r>
        <w:t>(</w:t>
      </w:r>
      <w:proofErr w:type="spellStart"/>
      <w:r>
        <w:t>node.right</w:t>
      </w:r>
      <w:proofErr w:type="spellEnd"/>
      <w:proofErr w:type="gramEnd"/>
      <w:r>
        <w:t xml:space="preserve">, </w:t>
      </w:r>
      <w:proofErr w:type="spellStart"/>
      <w:r>
        <w:t>targetCourseNumber</w:t>
      </w:r>
      <w:proofErr w:type="spellEnd"/>
      <w:r>
        <w:t>)</w:t>
      </w:r>
    </w:p>
    <w:p w14:paraId="607B63F9" w14:textId="77777777" w:rsidR="001C0867" w:rsidRDefault="001C0867" w:rsidP="001C0867">
      <w:pPr>
        <w:ind w:firstLine="0"/>
      </w:pPr>
      <w:r>
        <w:t xml:space="preserve">    ENDIF</w:t>
      </w:r>
    </w:p>
    <w:p w14:paraId="491A0006" w14:textId="78B72916" w:rsidR="00FC53A7" w:rsidRDefault="001C0867" w:rsidP="001C0867">
      <w:pPr>
        <w:ind w:firstLine="0"/>
      </w:pPr>
      <w:r>
        <w:t>END FUNCTION</w:t>
      </w:r>
    </w:p>
    <w:p w14:paraId="1F3BAC34" w14:textId="77777777" w:rsidR="00AD1BB6" w:rsidRDefault="00AD1BB6" w:rsidP="001C0867">
      <w:pPr>
        <w:ind w:firstLine="0"/>
      </w:pPr>
    </w:p>
    <w:p w14:paraId="63E5DC04" w14:textId="77777777" w:rsidR="00AD1BB6" w:rsidRDefault="00AD1BB6" w:rsidP="001C0867">
      <w:pPr>
        <w:ind w:firstLine="0"/>
      </w:pPr>
    </w:p>
    <w:p w14:paraId="39A13BFD" w14:textId="7399B0DE" w:rsidR="00AD1BB6" w:rsidRDefault="00AD1BB6" w:rsidP="001C0867">
      <w:pPr>
        <w:ind w:firstLine="0"/>
        <w:rPr>
          <w:b/>
          <w:bCs/>
          <w:sz w:val="32"/>
          <w:szCs w:val="32"/>
        </w:rPr>
      </w:pPr>
      <w:r w:rsidRPr="00AD1BB6">
        <w:rPr>
          <w:b/>
          <w:bCs/>
          <w:sz w:val="32"/>
          <w:szCs w:val="32"/>
        </w:rPr>
        <w:t xml:space="preserve">Menu </w:t>
      </w:r>
    </w:p>
    <w:p w14:paraId="4746B61B" w14:textId="6594D489" w:rsidR="00A6052D" w:rsidRDefault="00A6052D" w:rsidP="001C0867">
      <w:pPr>
        <w:ind w:firstLine="0"/>
        <w:rPr>
          <w:i/>
          <w:iCs/>
        </w:rPr>
      </w:pPr>
      <w:r w:rsidRPr="00A6052D">
        <w:rPr>
          <w:b/>
          <w:bCs/>
          <w:i/>
          <w:iCs/>
          <w:sz w:val="32"/>
          <w:szCs w:val="32"/>
        </w:rPr>
        <w:t>*</w:t>
      </w:r>
      <w:r w:rsidR="00EB7213" w:rsidRPr="00EB7213">
        <w:t xml:space="preserve"> </w:t>
      </w:r>
      <w:proofErr w:type="gramStart"/>
      <w:r w:rsidR="00EB7213" w:rsidRPr="00EB7213">
        <w:rPr>
          <w:i/>
          <w:iCs/>
        </w:rPr>
        <w:t>menu</w:t>
      </w:r>
      <w:proofErr w:type="gramEnd"/>
      <w:r w:rsidR="00EB7213" w:rsidRPr="00EB7213">
        <w:rPr>
          <w:i/>
          <w:iCs/>
        </w:rPr>
        <w:t xml:space="preserve"> function that validates user inputs, allows them to pick a data structure (Vector, Hash Table, BST), load data, print the sorted list, print details of one course, or exit.</w:t>
      </w:r>
    </w:p>
    <w:p w14:paraId="1B5BC3B6" w14:textId="77777777" w:rsidR="00EB7213" w:rsidRDefault="00EB7213" w:rsidP="001C0867">
      <w:pPr>
        <w:ind w:firstLine="0"/>
        <w:rPr>
          <w:i/>
          <w:iCs/>
        </w:rPr>
      </w:pPr>
    </w:p>
    <w:p w14:paraId="2228C049" w14:textId="77777777" w:rsidR="00EB7213" w:rsidRPr="00A6052D" w:rsidRDefault="00EB7213" w:rsidP="001C0867">
      <w:pPr>
        <w:ind w:firstLine="0"/>
        <w:rPr>
          <w:b/>
          <w:bCs/>
          <w:i/>
          <w:iCs/>
          <w:sz w:val="32"/>
          <w:szCs w:val="32"/>
        </w:rPr>
      </w:pPr>
    </w:p>
    <w:p w14:paraId="183D71B2" w14:textId="77777777" w:rsidR="00AD1BB6" w:rsidRDefault="00AD1BB6" w:rsidP="00AD1BB6">
      <w:pPr>
        <w:ind w:firstLine="0"/>
      </w:pPr>
      <w:r>
        <w:lastRenderedPageBreak/>
        <w:t xml:space="preserve">FUNCTION </w:t>
      </w:r>
      <w:proofErr w:type="spellStart"/>
      <w:proofErr w:type="gramStart"/>
      <w:r>
        <w:t>mainMenu</w:t>
      </w:r>
      <w:proofErr w:type="spellEnd"/>
      <w:r>
        <w:t>(</w:t>
      </w:r>
      <w:proofErr w:type="gramEnd"/>
      <w:r>
        <w:t>):</w:t>
      </w:r>
    </w:p>
    <w:p w14:paraId="083F8040" w14:textId="77777777" w:rsidR="00AD1BB6" w:rsidRDefault="00AD1BB6" w:rsidP="00AD1BB6">
      <w:pPr>
        <w:ind w:firstLine="0"/>
      </w:pPr>
      <w:r>
        <w:t xml:space="preserve">    // Prompt user for data structure choice, with basic validation:</w:t>
      </w:r>
    </w:p>
    <w:p w14:paraId="0727CEC7" w14:textId="77777777" w:rsidR="00AD1BB6" w:rsidRDefault="00AD1BB6" w:rsidP="00AD1BB6">
      <w:pPr>
        <w:ind w:firstLine="0"/>
      </w:pPr>
      <w:r>
        <w:t xml:space="preserve">    </w:t>
      </w:r>
      <w:proofErr w:type="spellStart"/>
      <w:r>
        <w:t>dataStructureChoice</w:t>
      </w:r>
      <w:proofErr w:type="spellEnd"/>
      <w:r>
        <w:t xml:space="preserve"> = 0</w:t>
      </w:r>
    </w:p>
    <w:p w14:paraId="1D344C43" w14:textId="77777777" w:rsidR="00AD1BB6" w:rsidRDefault="00AD1BB6" w:rsidP="00AD1BB6">
      <w:pPr>
        <w:ind w:firstLine="0"/>
      </w:pPr>
      <w:r>
        <w:t xml:space="preserve">    WHILE </w:t>
      </w:r>
      <w:proofErr w:type="spellStart"/>
      <w:r>
        <w:t>dataStructureChoice</w:t>
      </w:r>
      <w:proofErr w:type="spellEnd"/>
      <w:r>
        <w:t xml:space="preserve"> NOT IN [1, 2, 3] DO</w:t>
      </w:r>
    </w:p>
    <w:p w14:paraId="7A5E6101" w14:textId="77777777" w:rsidR="00AD1BB6" w:rsidRDefault="00AD1BB6" w:rsidP="00AD1BB6">
      <w:pPr>
        <w:ind w:firstLine="0"/>
      </w:pPr>
      <w:r>
        <w:t xml:space="preserve">        PRINT "Select Data Structure:"</w:t>
      </w:r>
    </w:p>
    <w:p w14:paraId="11BC6C2F" w14:textId="77777777" w:rsidR="00AD1BB6" w:rsidRDefault="00AD1BB6" w:rsidP="00AD1BB6">
      <w:pPr>
        <w:ind w:firstLine="0"/>
      </w:pPr>
      <w:r>
        <w:t xml:space="preserve">        PRINT </w:t>
      </w:r>
      <w:proofErr w:type="gramStart"/>
      <w:r>
        <w:t>"  (</w:t>
      </w:r>
      <w:proofErr w:type="gramEnd"/>
      <w:r>
        <w:t>1) Vector"</w:t>
      </w:r>
    </w:p>
    <w:p w14:paraId="048F14A1" w14:textId="77777777" w:rsidR="00AD1BB6" w:rsidRDefault="00AD1BB6" w:rsidP="00AD1BB6">
      <w:pPr>
        <w:ind w:firstLine="0"/>
      </w:pPr>
      <w:r>
        <w:t xml:space="preserve">        PRINT </w:t>
      </w:r>
      <w:proofErr w:type="gramStart"/>
      <w:r>
        <w:t>"  (</w:t>
      </w:r>
      <w:proofErr w:type="gramEnd"/>
      <w:r>
        <w:t>2) Hash Table"</w:t>
      </w:r>
    </w:p>
    <w:p w14:paraId="001717E5" w14:textId="77777777" w:rsidR="00AD1BB6" w:rsidRDefault="00AD1BB6" w:rsidP="00AD1BB6">
      <w:pPr>
        <w:ind w:firstLine="0"/>
      </w:pPr>
      <w:r>
        <w:t xml:space="preserve">        PRINT </w:t>
      </w:r>
      <w:proofErr w:type="gramStart"/>
      <w:r>
        <w:t>"  (</w:t>
      </w:r>
      <w:proofErr w:type="gramEnd"/>
      <w:r>
        <w:t>3) Binary Search Tree"</w:t>
      </w:r>
    </w:p>
    <w:p w14:paraId="10FC5089" w14:textId="77777777" w:rsidR="00AD1BB6" w:rsidRDefault="00AD1BB6" w:rsidP="00AD1BB6">
      <w:pPr>
        <w:ind w:firstLine="0"/>
      </w:pPr>
      <w:r>
        <w:t xml:space="preserve">        </w:t>
      </w:r>
      <w:proofErr w:type="spellStart"/>
      <w:r>
        <w:t>dataStructureChoice</w:t>
      </w:r>
      <w:proofErr w:type="spellEnd"/>
      <w:r>
        <w:t xml:space="preserve"> = GET USER INPUT as integer</w:t>
      </w:r>
    </w:p>
    <w:p w14:paraId="3AAA4EEB" w14:textId="77777777" w:rsidR="00AD1BB6" w:rsidRDefault="00AD1BB6" w:rsidP="00AD1BB6">
      <w:pPr>
        <w:ind w:firstLine="0"/>
      </w:pPr>
      <w:r>
        <w:t xml:space="preserve">        IF </w:t>
      </w:r>
      <w:proofErr w:type="spellStart"/>
      <w:r>
        <w:t>dataStructureChoice</w:t>
      </w:r>
      <w:proofErr w:type="spellEnd"/>
      <w:r>
        <w:t xml:space="preserve"> NOT IN [1, 2, 3] THEN</w:t>
      </w:r>
    </w:p>
    <w:p w14:paraId="32A268E1" w14:textId="77777777" w:rsidR="00AD1BB6" w:rsidRDefault="00AD1BB6" w:rsidP="00AD1BB6">
      <w:pPr>
        <w:ind w:firstLine="0"/>
      </w:pPr>
      <w:r>
        <w:t xml:space="preserve">            PRINT "Invalid selection. Please try again."</w:t>
      </w:r>
    </w:p>
    <w:p w14:paraId="1B9E4965" w14:textId="77777777" w:rsidR="00AD1BB6" w:rsidRDefault="00AD1BB6" w:rsidP="00AD1BB6">
      <w:pPr>
        <w:ind w:firstLine="0"/>
      </w:pPr>
      <w:r>
        <w:t xml:space="preserve">        ENDIF</w:t>
      </w:r>
    </w:p>
    <w:p w14:paraId="22727060" w14:textId="77777777" w:rsidR="00AD1BB6" w:rsidRDefault="00AD1BB6" w:rsidP="00AD1BB6">
      <w:pPr>
        <w:ind w:firstLine="0"/>
      </w:pPr>
      <w:r>
        <w:t xml:space="preserve">    ENDWHILE</w:t>
      </w:r>
    </w:p>
    <w:p w14:paraId="1B4DCDB2" w14:textId="77777777" w:rsidR="00AD1BB6" w:rsidRDefault="00AD1BB6" w:rsidP="00AD1BB6">
      <w:pPr>
        <w:ind w:firstLine="0"/>
      </w:pPr>
    </w:p>
    <w:p w14:paraId="12D8EFB2" w14:textId="77777777" w:rsidR="00AD1BB6" w:rsidRDefault="00AD1BB6" w:rsidP="00AD1BB6">
      <w:pPr>
        <w:ind w:firstLine="0"/>
      </w:pPr>
      <w:r>
        <w:t xml:space="preserve">    </w:t>
      </w:r>
      <w:proofErr w:type="spellStart"/>
      <w:r>
        <w:t>coursesLoaded</w:t>
      </w:r>
      <w:proofErr w:type="spellEnd"/>
      <w:r>
        <w:t xml:space="preserve"> = false</w:t>
      </w:r>
    </w:p>
    <w:p w14:paraId="277044D3" w14:textId="77777777" w:rsidR="00AD1BB6" w:rsidRDefault="00AD1BB6" w:rsidP="00AD1BB6">
      <w:pPr>
        <w:ind w:firstLine="0"/>
      </w:pPr>
      <w:r>
        <w:t xml:space="preserve">    </w:t>
      </w:r>
      <w:proofErr w:type="spellStart"/>
      <w:r>
        <w:t>vectorCourses</w:t>
      </w:r>
      <w:proofErr w:type="spellEnd"/>
      <w:r>
        <w:t xml:space="preserve"> = empty vector</w:t>
      </w:r>
    </w:p>
    <w:p w14:paraId="190D1F3B" w14:textId="77777777" w:rsidR="00AD1BB6" w:rsidRDefault="00AD1BB6" w:rsidP="00AD1BB6">
      <w:pPr>
        <w:ind w:firstLine="0"/>
      </w:pPr>
      <w:r>
        <w:t xml:space="preserve">    </w:t>
      </w:r>
      <w:proofErr w:type="spellStart"/>
      <w:r>
        <w:t>hashTable</w:t>
      </w:r>
      <w:proofErr w:type="spellEnd"/>
      <w:r>
        <w:t xml:space="preserve">     = create empty hash table</w:t>
      </w:r>
    </w:p>
    <w:p w14:paraId="2773E656" w14:textId="77777777" w:rsidR="00AD1BB6" w:rsidRDefault="00AD1BB6" w:rsidP="00AD1BB6">
      <w:pPr>
        <w:ind w:firstLine="0"/>
      </w:pPr>
      <w:r>
        <w:t xml:space="preserve">    BST           = create empty BST</w:t>
      </w:r>
    </w:p>
    <w:p w14:paraId="24584B28" w14:textId="77777777" w:rsidR="00AD1BB6" w:rsidRDefault="00AD1BB6" w:rsidP="00AD1BB6">
      <w:pPr>
        <w:ind w:firstLine="0"/>
      </w:pPr>
    </w:p>
    <w:p w14:paraId="6A48162B" w14:textId="77777777" w:rsidR="00AD1BB6" w:rsidRDefault="00AD1BB6" w:rsidP="00AD1BB6">
      <w:pPr>
        <w:ind w:firstLine="0"/>
      </w:pPr>
      <w:r>
        <w:t xml:space="preserve">    WHILE true:</w:t>
      </w:r>
    </w:p>
    <w:p w14:paraId="6A876B40" w14:textId="77777777" w:rsidR="00AD1BB6" w:rsidRDefault="00AD1BB6" w:rsidP="00AD1BB6">
      <w:pPr>
        <w:ind w:firstLine="0"/>
      </w:pPr>
      <w:r>
        <w:t xml:space="preserve">        PRINT ""</w:t>
      </w:r>
    </w:p>
    <w:p w14:paraId="682A6B36" w14:textId="77777777" w:rsidR="00AD1BB6" w:rsidRDefault="00AD1BB6" w:rsidP="00AD1BB6">
      <w:pPr>
        <w:ind w:firstLine="0"/>
      </w:pPr>
      <w:r>
        <w:t xml:space="preserve">        PRINT "Menu Options:"</w:t>
      </w:r>
    </w:p>
    <w:p w14:paraId="3E5FE536" w14:textId="77777777" w:rsidR="00AD1BB6" w:rsidRDefault="00AD1BB6" w:rsidP="00AD1BB6">
      <w:pPr>
        <w:ind w:firstLine="0"/>
      </w:pPr>
      <w:r>
        <w:t xml:space="preserve">        PRINT </w:t>
      </w:r>
      <w:proofErr w:type="gramStart"/>
      <w:r>
        <w:t>"  1</w:t>
      </w:r>
      <w:proofErr w:type="gramEnd"/>
      <w:r>
        <w:t>. Load Data File"</w:t>
      </w:r>
    </w:p>
    <w:p w14:paraId="7FE92659" w14:textId="77777777" w:rsidR="00AD1BB6" w:rsidRDefault="00AD1BB6" w:rsidP="00AD1BB6">
      <w:pPr>
        <w:ind w:firstLine="0"/>
      </w:pPr>
      <w:r>
        <w:t xml:space="preserve">        PRINT </w:t>
      </w:r>
      <w:proofErr w:type="gramStart"/>
      <w:r>
        <w:t>"  2</w:t>
      </w:r>
      <w:proofErr w:type="gramEnd"/>
      <w:r>
        <w:t>. Print Course List (Sorted)"</w:t>
      </w:r>
    </w:p>
    <w:p w14:paraId="2E712D74" w14:textId="77777777" w:rsidR="00AD1BB6" w:rsidRDefault="00AD1BB6" w:rsidP="00AD1BB6">
      <w:pPr>
        <w:ind w:firstLine="0"/>
      </w:pPr>
      <w:r>
        <w:lastRenderedPageBreak/>
        <w:t xml:space="preserve">        PRINT </w:t>
      </w:r>
      <w:proofErr w:type="gramStart"/>
      <w:r>
        <w:t>"  3</w:t>
      </w:r>
      <w:proofErr w:type="gramEnd"/>
      <w:r>
        <w:t>. Print Course Information"</w:t>
      </w:r>
    </w:p>
    <w:p w14:paraId="46E97E34" w14:textId="77777777" w:rsidR="00AD1BB6" w:rsidRDefault="00AD1BB6" w:rsidP="00AD1BB6">
      <w:pPr>
        <w:ind w:firstLine="0"/>
      </w:pPr>
      <w:r>
        <w:t xml:space="preserve">        PRINT </w:t>
      </w:r>
      <w:proofErr w:type="gramStart"/>
      <w:r>
        <w:t>"  9</w:t>
      </w:r>
      <w:proofErr w:type="gramEnd"/>
      <w:r>
        <w:t>. Exit"</w:t>
      </w:r>
    </w:p>
    <w:p w14:paraId="069B5A2D" w14:textId="77777777" w:rsidR="00AD1BB6" w:rsidRDefault="00AD1BB6" w:rsidP="00AD1BB6">
      <w:pPr>
        <w:ind w:firstLine="0"/>
      </w:pPr>
      <w:r>
        <w:t xml:space="preserve">        </w:t>
      </w:r>
      <w:proofErr w:type="spellStart"/>
      <w:r>
        <w:t>userChoice</w:t>
      </w:r>
      <w:proofErr w:type="spellEnd"/>
      <w:r>
        <w:t xml:space="preserve"> = GET USER INPUT as integer</w:t>
      </w:r>
    </w:p>
    <w:p w14:paraId="10DF1631" w14:textId="77777777" w:rsidR="00AD1BB6" w:rsidRDefault="00AD1BB6" w:rsidP="00AD1BB6">
      <w:pPr>
        <w:ind w:firstLine="0"/>
      </w:pPr>
    </w:p>
    <w:p w14:paraId="5962FEDC" w14:textId="77777777" w:rsidR="00AD1BB6" w:rsidRDefault="00AD1BB6" w:rsidP="00AD1BB6">
      <w:pPr>
        <w:ind w:firstLine="0"/>
      </w:pPr>
      <w:r>
        <w:t xml:space="preserve">        SWITCH (</w:t>
      </w:r>
      <w:proofErr w:type="spellStart"/>
      <w:r>
        <w:t>userChoice</w:t>
      </w:r>
      <w:proofErr w:type="spellEnd"/>
      <w:r>
        <w:t>):</w:t>
      </w:r>
    </w:p>
    <w:p w14:paraId="45D82C71" w14:textId="77777777" w:rsidR="00AD1BB6" w:rsidRDefault="00AD1BB6" w:rsidP="00AD1BB6">
      <w:pPr>
        <w:ind w:firstLine="0"/>
      </w:pPr>
      <w:r>
        <w:t xml:space="preserve">            CASE 1:</w:t>
      </w:r>
    </w:p>
    <w:p w14:paraId="112DC1D2" w14:textId="77777777" w:rsidR="00AD1BB6" w:rsidRDefault="00AD1BB6" w:rsidP="00AD1BB6">
      <w:pPr>
        <w:ind w:firstLine="0"/>
      </w:pPr>
      <w:r>
        <w:t xml:space="preserve">                filename = ASK USER: "Enter the file name:"</w:t>
      </w:r>
    </w:p>
    <w:p w14:paraId="237155CE" w14:textId="77777777" w:rsidR="00AD1BB6" w:rsidRDefault="00AD1BB6" w:rsidP="00AD1BB6">
      <w:pPr>
        <w:ind w:firstLine="0"/>
      </w:pPr>
      <w:r>
        <w:t xml:space="preserve">                </w:t>
      </w:r>
      <w:proofErr w:type="spellStart"/>
      <w:r>
        <w:t>courseLines</w:t>
      </w:r>
      <w:proofErr w:type="spellEnd"/>
      <w:r>
        <w:t xml:space="preserve"> = </w:t>
      </w:r>
      <w:proofErr w:type="spellStart"/>
      <w:r>
        <w:t>loadCoursesFromFile</w:t>
      </w:r>
      <w:proofErr w:type="spellEnd"/>
      <w:r>
        <w:t>(filename)</w:t>
      </w:r>
    </w:p>
    <w:p w14:paraId="4DF5825F" w14:textId="77777777" w:rsidR="00AD1BB6" w:rsidRDefault="00AD1BB6" w:rsidP="00AD1BB6">
      <w:pPr>
        <w:ind w:firstLine="0"/>
      </w:pPr>
    </w:p>
    <w:p w14:paraId="5E975BBD" w14:textId="77777777" w:rsidR="00AD1BB6" w:rsidRDefault="00AD1BB6" w:rsidP="00AD1BB6">
      <w:pPr>
        <w:ind w:firstLine="0"/>
      </w:pPr>
      <w:r>
        <w:t xml:space="preserve">                IF </w:t>
      </w:r>
      <w:proofErr w:type="spellStart"/>
      <w:r>
        <w:t>dataStructureChoice</w:t>
      </w:r>
      <w:proofErr w:type="spellEnd"/>
      <w:r>
        <w:t xml:space="preserve"> == 1:</w:t>
      </w:r>
    </w:p>
    <w:p w14:paraId="6FA74AB5" w14:textId="77777777" w:rsidR="00AD1BB6" w:rsidRDefault="00AD1BB6" w:rsidP="00AD1BB6">
      <w:pPr>
        <w:ind w:firstLine="0"/>
      </w:pPr>
      <w:r>
        <w:t xml:space="preserve">                    </w:t>
      </w:r>
      <w:proofErr w:type="spellStart"/>
      <w:r>
        <w:t>vectorCourses</w:t>
      </w:r>
      <w:proofErr w:type="spellEnd"/>
      <w:r>
        <w:t xml:space="preserve"> = </w:t>
      </w:r>
      <w:proofErr w:type="spellStart"/>
      <w:r>
        <w:t>buildVectorFromLines</w:t>
      </w:r>
      <w:proofErr w:type="spellEnd"/>
      <w:r>
        <w:t>(</w:t>
      </w:r>
      <w:proofErr w:type="spellStart"/>
      <w:r>
        <w:t>courseLines</w:t>
      </w:r>
      <w:proofErr w:type="spellEnd"/>
      <w:r>
        <w:t>)</w:t>
      </w:r>
    </w:p>
    <w:p w14:paraId="7FE9F4EA" w14:textId="77777777" w:rsidR="00AD1BB6" w:rsidRDefault="00AD1BB6" w:rsidP="00AD1BB6">
      <w:pPr>
        <w:ind w:firstLine="0"/>
      </w:pPr>
      <w:r>
        <w:t xml:space="preserve">                ELSE IF </w:t>
      </w:r>
      <w:proofErr w:type="spellStart"/>
      <w:r>
        <w:t>dataStructureChoice</w:t>
      </w:r>
      <w:proofErr w:type="spellEnd"/>
      <w:r>
        <w:t xml:space="preserve"> == 2:</w:t>
      </w:r>
    </w:p>
    <w:p w14:paraId="4D65BC41" w14:textId="77777777" w:rsidR="00AD1BB6" w:rsidRDefault="00AD1BB6" w:rsidP="00AD1BB6">
      <w:pPr>
        <w:ind w:firstLine="0"/>
      </w:pPr>
      <w:r>
        <w:t xml:space="preserve">                    </w:t>
      </w:r>
      <w:proofErr w:type="spellStart"/>
      <w:r>
        <w:t>hashTable</w:t>
      </w:r>
      <w:proofErr w:type="spellEnd"/>
      <w:r>
        <w:t xml:space="preserve">    = </w:t>
      </w:r>
      <w:proofErr w:type="spellStart"/>
      <w:r>
        <w:t>buildHashTableFromLines</w:t>
      </w:r>
      <w:proofErr w:type="spellEnd"/>
      <w:r>
        <w:t>(</w:t>
      </w:r>
      <w:proofErr w:type="spellStart"/>
      <w:r>
        <w:t>courseLines</w:t>
      </w:r>
      <w:proofErr w:type="spellEnd"/>
      <w:r>
        <w:t>)</w:t>
      </w:r>
    </w:p>
    <w:p w14:paraId="52F3DE35" w14:textId="77777777" w:rsidR="00AD1BB6" w:rsidRDefault="00AD1BB6" w:rsidP="00AD1BB6">
      <w:pPr>
        <w:ind w:firstLine="0"/>
      </w:pPr>
      <w:r>
        <w:t xml:space="preserve">                ELSE IF </w:t>
      </w:r>
      <w:proofErr w:type="spellStart"/>
      <w:r>
        <w:t>dataStructureChoice</w:t>
      </w:r>
      <w:proofErr w:type="spellEnd"/>
      <w:r>
        <w:t xml:space="preserve"> == 3:</w:t>
      </w:r>
    </w:p>
    <w:p w14:paraId="70A073DD" w14:textId="77777777" w:rsidR="00AD1BB6" w:rsidRDefault="00AD1BB6" w:rsidP="00AD1BB6">
      <w:pPr>
        <w:ind w:firstLine="0"/>
      </w:pPr>
      <w:r>
        <w:t xml:space="preserve">                    BST          = </w:t>
      </w:r>
      <w:proofErr w:type="spellStart"/>
      <w:r>
        <w:t>buildBSTFromLines</w:t>
      </w:r>
      <w:proofErr w:type="spellEnd"/>
      <w:r>
        <w:t>(</w:t>
      </w:r>
      <w:proofErr w:type="spellStart"/>
      <w:r>
        <w:t>courseLines</w:t>
      </w:r>
      <w:proofErr w:type="spellEnd"/>
      <w:r>
        <w:t>)</w:t>
      </w:r>
    </w:p>
    <w:p w14:paraId="5689D29B" w14:textId="77777777" w:rsidR="00AD1BB6" w:rsidRDefault="00AD1BB6" w:rsidP="00AD1BB6">
      <w:pPr>
        <w:ind w:firstLine="0"/>
      </w:pPr>
      <w:r>
        <w:t xml:space="preserve">                ENDIF</w:t>
      </w:r>
    </w:p>
    <w:p w14:paraId="00615EC0" w14:textId="77777777" w:rsidR="00AD1BB6" w:rsidRDefault="00AD1BB6" w:rsidP="00AD1BB6">
      <w:pPr>
        <w:ind w:firstLine="0"/>
      </w:pPr>
    </w:p>
    <w:p w14:paraId="327CA871" w14:textId="77777777" w:rsidR="00AD1BB6" w:rsidRDefault="00AD1BB6" w:rsidP="00AD1BB6">
      <w:pPr>
        <w:ind w:firstLine="0"/>
      </w:pPr>
      <w:r>
        <w:t xml:space="preserve">                </w:t>
      </w:r>
      <w:proofErr w:type="spellStart"/>
      <w:r>
        <w:t>coursesLoaded</w:t>
      </w:r>
      <w:proofErr w:type="spellEnd"/>
      <w:r>
        <w:t xml:space="preserve"> = true</w:t>
      </w:r>
    </w:p>
    <w:p w14:paraId="7356D5D5" w14:textId="77777777" w:rsidR="00AD1BB6" w:rsidRDefault="00AD1BB6" w:rsidP="00AD1BB6">
      <w:pPr>
        <w:ind w:firstLine="0"/>
      </w:pPr>
      <w:r>
        <w:t xml:space="preserve">                PRINT "Data loaded successfully."</w:t>
      </w:r>
    </w:p>
    <w:p w14:paraId="65565259" w14:textId="77777777" w:rsidR="00AD1BB6" w:rsidRDefault="00AD1BB6" w:rsidP="00AD1BB6">
      <w:pPr>
        <w:ind w:firstLine="0"/>
      </w:pPr>
      <w:r>
        <w:t xml:space="preserve">            </w:t>
      </w:r>
    </w:p>
    <w:p w14:paraId="3BA217D8" w14:textId="77777777" w:rsidR="00AD1BB6" w:rsidRDefault="00AD1BB6" w:rsidP="00AD1BB6">
      <w:pPr>
        <w:ind w:firstLine="0"/>
      </w:pPr>
      <w:r>
        <w:t xml:space="preserve">            CASE 2:</w:t>
      </w:r>
    </w:p>
    <w:p w14:paraId="54798871" w14:textId="77777777" w:rsidR="00AD1BB6" w:rsidRDefault="00AD1BB6" w:rsidP="00AD1BB6">
      <w:pPr>
        <w:ind w:firstLine="0"/>
      </w:pPr>
      <w:r>
        <w:t xml:space="preserve">                IF </w:t>
      </w:r>
      <w:proofErr w:type="spellStart"/>
      <w:r>
        <w:t>coursesLoaded</w:t>
      </w:r>
      <w:proofErr w:type="spellEnd"/>
      <w:r>
        <w:t xml:space="preserve"> == false:</w:t>
      </w:r>
    </w:p>
    <w:p w14:paraId="5574421F" w14:textId="77777777" w:rsidR="00AD1BB6" w:rsidRDefault="00AD1BB6" w:rsidP="00AD1BB6">
      <w:pPr>
        <w:ind w:firstLine="0"/>
      </w:pPr>
      <w:r>
        <w:t xml:space="preserve">                    PRINT "No courses loaded. Please load the file first."</w:t>
      </w:r>
    </w:p>
    <w:p w14:paraId="68198EC1" w14:textId="77777777" w:rsidR="00AD1BB6" w:rsidRDefault="00AD1BB6" w:rsidP="00AD1BB6">
      <w:pPr>
        <w:ind w:firstLine="0"/>
      </w:pPr>
      <w:r>
        <w:t xml:space="preserve">                    CONTINUE</w:t>
      </w:r>
    </w:p>
    <w:p w14:paraId="378666BE" w14:textId="77777777" w:rsidR="00AD1BB6" w:rsidRDefault="00AD1BB6" w:rsidP="00AD1BB6">
      <w:pPr>
        <w:ind w:firstLine="0"/>
      </w:pPr>
      <w:r>
        <w:lastRenderedPageBreak/>
        <w:t xml:space="preserve">                </w:t>
      </w:r>
    </w:p>
    <w:p w14:paraId="3A205EB1" w14:textId="77777777" w:rsidR="00AD1BB6" w:rsidRDefault="00AD1BB6" w:rsidP="00AD1BB6">
      <w:pPr>
        <w:ind w:firstLine="0"/>
      </w:pPr>
      <w:r>
        <w:t xml:space="preserve">                // Print all courses in sorted order</w:t>
      </w:r>
    </w:p>
    <w:p w14:paraId="06DD73B6" w14:textId="77777777" w:rsidR="00AD1BB6" w:rsidRDefault="00AD1BB6" w:rsidP="00AD1BB6">
      <w:pPr>
        <w:ind w:firstLine="0"/>
      </w:pPr>
      <w:r>
        <w:t xml:space="preserve">                IF </w:t>
      </w:r>
      <w:proofErr w:type="spellStart"/>
      <w:r>
        <w:t>dataStructureChoice</w:t>
      </w:r>
      <w:proofErr w:type="spellEnd"/>
      <w:r>
        <w:t xml:space="preserve"> == 1:</w:t>
      </w:r>
    </w:p>
    <w:p w14:paraId="78ACC490" w14:textId="77777777" w:rsidR="00AD1BB6" w:rsidRDefault="00AD1BB6" w:rsidP="00AD1BB6">
      <w:pPr>
        <w:ind w:firstLine="0"/>
      </w:pPr>
      <w:r>
        <w:t xml:space="preserve">                    </w:t>
      </w:r>
      <w:proofErr w:type="spellStart"/>
      <w:r>
        <w:t>printAllCoursesVector</w:t>
      </w:r>
      <w:proofErr w:type="spellEnd"/>
      <w:r>
        <w:t>(</w:t>
      </w:r>
      <w:proofErr w:type="spellStart"/>
      <w:r>
        <w:t>vectorCourses</w:t>
      </w:r>
      <w:proofErr w:type="spellEnd"/>
      <w:r>
        <w:t>)</w:t>
      </w:r>
    </w:p>
    <w:p w14:paraId="16FDB20A" w14:textId="77777777" w:rsidR="00AD1BB6" w:rsidRDefault="00AD1BB6" w:rsidP="00AD1BB6">
      <w:pPr>
        <w:ind w:firstLine="0"/>
      </w:pPr>
      <w:r>
        <w:t xml:space="preserve">                ELSE IF </w:t>
      </w:r>
      <w:proofErr w:type="spellStart"/>
      <w:r>
        <w:t>dataStructureChoice</w:t>
      </w:r>
      <w:proofErr w:type="spellEnd"/>
      <w:r>
        <w:t xml:space="preserve"> == 2:</w:t>
      </w:r>
    </w:p>
    <w:p w14:paraId="1DA3E880" w14:textId="77777777" w:rsidR="00AD1BB6" w:rsidRDefault="00AD1BB6" w:rsidP="00AD1BB6">
      <w:pPr>
        <w:ind w:firstLine="0"/>
      </w:pPr>
      <w:r>
        <w:t xml:space="preserve">                    </w:t>
      </w:r>
      <w:proofErr w:type="spellStart"/>
      <w:r>
        <w:t>printAllCoursesHash</w:t>
      </w:r>
      <w:proofErr w:type="spellEnd"/>
      <w:r>
        <w:t>(</w:t>
      </w:r>
      <w:proofErr w:type="spellStart"/>
      <w:r>
        <w:t>hashTable</w:t>
      </w:r>
      <w:proofErr w:type="spellEnd"/>
      <w:r>
        <w:t>)</w:t>
      </w:r>
    </w:p>
    <w:p w14:paraId="341B3930" w14:textId="77777777" w:rsidR="00AD1BB6" w:rsidRDefault="00AD1BB6" w:rsidP="00AD1BB6">
      <w:pPr>
        <w:ind w:firstLine="0"/>
      </w:pPr>
      <w:r>
        <w:t xml:space="preserve">                ELSE IF </w:t>
      </w:r>
      <w:proofErr w:type="spellStart"/>
      <w:r>
        <w:t>dataStructureChoice</w:t>
      </w:r>
      <w:proofErr w:type="spellEnd"/>
      <w:r>
        <w:t xml:space="preserve"> == 3:</w:t>
      </w:r>
    </w:p>
    <w:p w14:paraId="136DB33E" w14:textId="77777777" w:rsidR="00AD1BB6" w:rsidRDefault="00AD1BB6" w:rsidP="00AD1BB6">
      <w:pPr>
        <w:ind w:firstLine="0"/>
      </w:pPr>
      <w:r>
        <w:t xml:space="preserve">                    </w:t>
      </w:r>
      <w:proofErr w:type="spellStart"/>
      <w:proofErr w:type="gramStart"/>
      <w:r>
        <w:t>printAllCoursesBST</w:t>
      </w:r>
      <w:proofErr w:type="spellEnd"/>
      <w:r>
        <w:t>(</w:t>
      </w:r>
      <w:proofErr w:type="gramEnd"/>
      <w:r>
        <w:t>BST)</w:t>
      </w:r>
    </w:p>
    <w:p w14:paraId="72820BF7" w14:textId="77777777" w:rsidR="00AD1BB6" w:rsidRDefault="00AD1BB6" w:rsidP="00AD1BB6">
      <w:pPr>
        <w:ind w:firstLine="0"/>
      </w:pPr>
      <w:r>
        <w:t xml:space="preserve">                ENDIF</w:t>
      </w:r>
    </w:p>
    <w:p w14:paraId="0211F6A6" w14:textId="77777777" w:rsidR="00AD1BB6" w:rsidRDefault="00AD1BB6" w:rsidP="00AD1BB6">
      <w:pPr>
        <w:ind w:firstLine="0"/>
      </w:pPr>
      <w:r>
        <w:t xml:space="preserve">            </w:t>
      </w:r>
    </w:p>
    <w:p w14:paraId="062FF1C9" w14:textId="77777777" w:rsidR="00AD1BB6" w:rsidRDefault="00AD1BB6" w:rsidP="00AD1BB6">
      <w:pPr>
        <w:ind w:firstLine="0"/>
      </w:pPr>
      <w:r>
        <w:t xml:space="preserve">            CASE 3:</w:t>
      </w:r>
    </w:p>
    <w:p w14:paraId="785B5754" w14:textId="77777777" w:rsidR="00AD1BB6" w:rsidRDefault="00AD1BB6" w:rsidP="00AD1BB6">
      <w:pPr>
        <w:ind w:firstLine="0"/>
      </w:pPr>
      <w:r>
        <w:t xml:space="preserve">                IF </w:t>
      </w:r>
      <w:proofErr w:type="spellStart"/>
      <w:r>
        <w:t>coursesLoaded</w:t>
      </w:r>
      <w:proofErr w:type="spellEnd"/>
      <w:r>
        <w:t xml:space="preserve"> == false:</w:t>
      </w:r>
    </w:p>
    <w:p w14:paraId="633221E6" w14:textId="77777777" w:rsidR="00AD1BB6" w:rsidRDefault="00AD1BB6" w:rsidP="00AD1BB6">
      <w:pPr>
        <w:ind w:firstLine="0"/>
      </w:pPr>
      <w:r>
        <w:t xml:space="preserve">                    PRINT "No courses loaded. Please load the file first."</w:t>
      </w:r>
    </w:p>
    <w:p w14:paraId="154B50F2" w14:textId="77777777" w:rsidR="00AD1BB6" w:rsidRDefault="00AD1BB6" w:rsidP="00AD1BB6">
      <w:pPr>
        <w:ind w:firstLine="0"/>
      </w:pPr>
      <w:r>
        <w:t xml:space="preserve">                    CONTINUE</w:t>
      </w:r>
    </w:p>
    <w:p w14:paraId="056D05F8" w14:textId="77777777" w:rsidR="00AD1BB6" w:rsidRDefault="00AD1BB6" w:rsidP="00AD1BB6">
      <w:pPr>
        <w:ind w:firstLine="0"/>
      </w:pPr>
      <w:r>
        <w:t xml:space="preserve">                </w:t>
      </w:r>
    </w:p>
    <w:p w14:paraId="428ABB75" w14:textId="77777777" w:rsidR="00AD1BB6" w:rsidRDefault="00AD1BB6" w:rsidP="00AD1BB6">
      <w:pPr>
        <w:ind w:firstLine="0"/>
      </w:pPr>
      <w:r>
        <w:t xml:space="preserve">                </w:t>
      </w:r>
      <w:proofErr w:type="spellStart"/>
      <w:r>
        <w:t>targetCourse</w:t>
      </w:r>
      <w:proofErr w:type="spellEnd"/>
      <w:r>
        <w:t xml:space="preserve"> = ASK USER: "Enter course number to search for (e.g., CSCI100):"</w:t>
      </w:r>
    </w:p>
    <w:p w14:paraId="5F465277" w14:textId="77777777" w:rsidR="00AD1BB6" w:rsidRDefault="00AD1BB6" w:rsidP="00AD1BB6">
      <w:pPr>
        <w:ind w:firstLine="0"/>
      </w:pPr>
      <w:r>
        <w:t xml:space="preserve">                IF </w:t>
      </w:r>
      <w:proofErr w:type="spellStart"/>
      <w:r>
        <w:t>dataStructureChoice</w:t>
      </w:r>
      <w:proofErr w:type="spellEnd"/>
      <w:r>
        <w:t xml:space="preserve"> == 1:</w:t>
      </w:r>
    </w:p>
    <w:p w14:paraId="27D68CB4" w14:textId="77777777" w:rsidR="00AD1BB6" w:rsidRDefault="00AD1BB6" w:rsidP="00AD1BB6">
      <w:pPr>
        <w:ind w:firstLine="0"/>
      </w:pPr>
      <w:r>
        <w:t xml:space="preserve">                    </w:t>
      </w:r>
      <w:proofErr w:type="spellStart"/>
      <w:proofErr w:type="gramStart"/>
      <w:r>
        <w:t>printCourseVector</w:t>
      </w:r>
      <w:proofErr w:type="spellEnd"/>
      <w:r>
        <w:t>(</w:t>
      </w:r>
      <w:proofErr w:type="spellStart"/>
      <w:proofErr w:type="gramEnd"/>
      <w:r>
        <w:t>vectorCourses</w:t>
      </w:r>
      <w:proofErr w:type="spellEnd"/>
      <w:r>
        <w:t xml:space="preserve">, </w:t>
      </w:r>
      <w:proofErr w:type="spellStart"/>
      <w:r>
        <w:t>targetCourse</w:t>
      </w:r>
      <w:proofErr w:type="spellEnd"/>
      <w:r>
        <w:t>)</w:t>
      </w:r>
    </w:p>
    <w:p w14:paraId="6CE09753" w14:textId="77777777" w:rsidR="00AD1BB6" w:rsidRDefault="00AD1BB6" w:rsidP="00AD1BB6">
      <w:pPr>
        <w:ind w:firstLine="0"/>
      </w:pPr>
      <w:r>
        <w:t xml:space="preserve">                ELSE IF </w:t>
      </w:r>
      <w:proofErr w:type="spellStart"/>
      <w:r>
        <w:t>dataStructureChoice</w:t>
      </w:r>
      <w:proofErr w:type="spellEnd"/>
      <w:r>
        <w:t xml:space="preserve"> == 2:</w:t>
      </w:r>
    </w:p>
    <w:p w14:paraId="7F1A455B" w14:textId="77777777" w:rsidR="00AD1BB6" w:rsidRDefault="00AD1BB6" w:rsidP="00AD1BB6">
      <w:pPr>
        <w:ind w:firstLine="0"/>
      </w:pPr>
      <w:r>
        <w:t xml:space="preserve">                    </w:t>
      </w:r>
      <w:proofErr w:type="spellStart"/>
      <w:proofErr w:type="gramStart"/>
      <w:r>
        <w:t>printCourseHash</w:t>
      </w:r>
      <w:proofErr w:type="spellEnd"/>
      <w:r>
        <w:t>(</w:t>
      </w:r>
      <w:proofErr w:type="spellStart"/>
      <w:proofErr w:type="gramEnd"/>
      <w:r>
        <w:t>hashTable</w:t>
      </w:r>
      <w:proofErr w:type="spellEnd"/>
      <w:r>
        <w:t xml:space="preserve">, </w:t>
      </w:r>
      <w:proofErr w:type="spellStart"/>
      <w:r>
        <w:t>targetCourse</w:t>
      </w:r>
      <w:proofErr w:type="spellEnd"/>
      <w:r>
        <w:t>)</w:t>
      </w:r>
    </w:p>
    <w:p w14:paraId="2DE3BE27" w14:textId="77777777" w:rsidR="00AD1BB6" w:rsidRDefault="00AD1BB6" w:rsidP="00AD1BB6">
      <w:pPr>
        <w:ind w:firstLine="0"/>
      </w:pPr>
      <w:r>
        <w:t xml:space="preserve">                ELSE IF </w:t>
      </w:r>
      <w:proofErr w:type="spellStart"/>
      <w:r>
        <w:t>dataStructureChoice</w:t>
      </w:r>
      <w:proofErr w:type="spellEnd"/>
      <w:r>
        <w:t xml:space="preserve"> == 3:</w:t>
      </w:r>
    </w:p>
    <w:p w14:paraId="1502AF05" w14:textId="77777777" w:rsidR="00AD1BB6" w:rsidRDefault="00AD1BB6" w:rsidP="00AD1BB6">
      <w:pPr>
        <w:ind w:firstLine="0"/>
      </w:pPr>
      <w:r>
        <w:t xml:space="preserve">                    </w:t>
      </w:r>
      <w:proofErr w:type="spellStart"/>
      <w:proofErr w:type="gramStart"/>
      <w:r>
        <w:t>printCourseBST</w:t>
      </w:r>
      <w:proofErr w:type="spellEnd"/>
      <w:r>
        <w:t>(</w:t>
      </w:r>
      <w:proofErr w:type="gramEnd"/>
      <w:r>
        <w:t xml:space="preserve">BST, </w:t>
      </w:r>
      <w:proofErr w:type="spellStart"/>
      <w:r>
        <w:t>targetCourse</w:t>
      </w:r>
      <w:proofErr w:type="spellEnd"/>
      <w:r>
        <w:t>)</w:t>
      </w:r>
    </w:p>
    <w:p w14:paraId="230105EB" w14:textId="77777777" w:rsidR="00AD1BB6" w:rsidRDefault="00AD1BB6" w:rsidP="00AD1BB6">
      <w:pPr>
        <w:ind w:firstLine="0"/>
      </w:pPr>
      <w:r>
        <w:t xml:space="preserve">                ENDIF</w:t>
      </w:r>
    </w:p>
    <w:p w14:paraId="794CDD90" w14:textId="77777777" w:rsidR="00AD1BB6" w:rsidRDefault="00AD1BB6" w:rsidP="00AD1BB6">
      <w:pPr>
        <w:ind w:firstLine="0"/>
      </w:pPr>
      <w:r>
        <w:t xml:space="preserve">            </w:t>
      </w:r>
    </w:p>
    <w:p w14:paraId="14DCCB4F" w14:textId="77777777" w:rsidR="00AD1BB6" w:rsidRDefault="00AD1BB6" w:rsidP="00AD1BB6">
      <w:pPr>
        <w:ind w:firstLine="0"/>
      </w:pPr>
      <w:r>
        <w:lastRenderedPageBreak/>
        <w:t xml:space="preserve">            CASE 9:</w:t>
      </w:r>
    </w:p>
    <w:p w14:paraId="7570620C" w14:textId="77777777" w:rsidR="00AD1BB6" w:rsidRDefault="00AD1BB6" w:rsidP="00AD1BB6">
      <w:pPr>
        <w:ind w:firstLine="0"/>
      </w:pPr>
      <w:r>
        <w:t xml:space="preserve">                PRINT "Exiting program."</w:t>
      </w:r>
    </w:p>
    <w:p w14:paraId="736E6A15" w14:textId="77777777" w:rsidR="00AD1BB6" w:rsidRDefault="00AD1BB6" w:rsidP="00AD1BB6">
      <w:pPr>
        <w:ind w:firstLine="0"/>
      </w:pPr>
      <w:r>
        <w:t xml:space="preserve">                BREAK</w:t>
      </w:r>
    </w:p>
    <w:p w14:paraId="6DE88E0E" w14:textId="77777777" w:rsidR="00AD1BB6" w:rsidRDefault="00AD1BB6" w:rsidP="00AD1BB6">
      <w:pPr>
        <w:ind w:firstLine="0"/>
      </w:pPr>
      <w:r>
        <w:t xml:space="preserve">            </w:t>
      </w:r>
    </w:p>
    <w:p w14:paraId="0D9E949E" w14:textId="77777777" w:rsidR="00AD1BB6" w:rsidRDefault="00AD1BB6" w:rsidP="00AD1BB6">
      <w:pPr>
        <w:ind w:firstLine="0"/>
      </w:pPr>
      <w:r>
        <w:t xml:space="preserve">            DEFAULT:</w:t>
      </w:r>
    </w:p>
    <w:p w14:paraId="17B829AC" w14:textId="77777777" w:rsidR="00AD1BB6" w:rsidRDefault="00AD1BB6" w:rsidP="00AD1BB6">
      <w:pPr>
        <w:ind w:firstLine="0"/>
      </w:pPr>
      <w:r>
        <w:t xml:space="preserve">                PRINT "Invalid choice. Please enter 1, 2, 3, or 9."</w:t>
      </w:r>
    </w:p>
    <w:p w14:paraId="0F236EC6" w14:textId="77777777" w:rsidR="00AD1BB6" w:rsidRDefault="00AD1BB6" w:rsidP="00AD1BB6">
      <w:pPr>
        <w:ind w:firstLine="0"/>
      </w:pPr>
      <w:r>
        <w:t xml:space="preserve">        END SWITCH</w:t>
      </w:r>
    </w:p>
    <w:p w14:paraId="5D5D59C0" w14:textId="77777777" w:rsidR="00AD1BB6" w:rsidRDefault="00AD1BB6" w:rsidP="00AD1BB6">
      <w:pPr>
        <w:ind w:firstLine="0"/>
      </w:pPr>
      <w:r>
        <w:t xml:space="preserve">    ENDWHILE</w:t>
      </w:r>
    </w:p>
    <w:p w14:paraId="60AD039A" w14:textId="614900F3" w:rsidR="00AD1BB6" w:rsidRPr="001C0867" w:rsidRDefault="00AD1BB6" w:rsidP="00AD1BB6">
      <w:pPr>
        <w:ind w:firstLine="0"/>
      </w:pPr>
      <w:r>
        <w:t>END FUNCTION</w:t>
      </w:r>
    </w:p>
    <w:p w14:paraId="10A27A09" w14:textId="77777777" w:rsidR="00452CBA" w:rsidRDefault="00452CBA" w:rsidP="00FA4C9E">
      <w:pPr>
        <w:pStyle w:val="SectionTitle"/>
      </w:pPr>
    </w:p>
    <w:p w14:paraId="0DC3E1AB" w14:textId="77777777" w:rsidR="00452CBA" w:rsidRDefault="00452CBA" w:rsidP="00FA4C9E">
      <w:pPr>
        <w:pStyle w:val="SectionTitle"/>
      </w:pPr>
    </w:p>
    <w:p w14:paraId="68ECB0CA" w14:textId="77777777" w:rsidR="00DD1C96" w:rsidRPr="00DD1C96" w:rsidRDefault="00DD1C96" w:rsidP="00DD1C96">
      <w:pPr>
        <w:ind w:firstLine="0"/>
        <w:rPr>
          <w:b/>
          <w:bCs/>
        </w:rPr>
      </w:pPr>
      <w:r w:rsidRPr="00DD1C96">
        <w:rPr>
          <w:b/>
          <w:bCs/>
        </w:rPr>
        <w:t>Runtime Analysis</w:t>
      </w:r>
    </w:p>
    <w:p w14:paraId="5B472A6B" w14:textId="77777777" w:rsidR="00DD1C96" w:rsidRPr="00DD1C96" w:rsidRDefault="00DD1C96" w:rsidP="00DD1C96">
      <w:pPr>
        <w:ind w:firstLine="0"/>
      </w:pPr>
      <w:r w:rsidRPr="00DD1C96">
        <w:t xml:space="preserve">When loading data and creating course objects, we assume there are </w:t>
      </w:r>
      <w:proofErr w:type="gramStart"/>
      <w:r w:rsidRPr="00DD1C96">
        <w:t>n lines</w:t>
      </w:r>
      <w:proofErr w:type="gramEnd"/>
      <w:r w:rsidRPr="00DD1C96">
        <w:t xml:space="preserve"> of valid course data in the file. Each line typically has a small, fixed number of tokens (the course number, title, and prerequisites). As a result, splitting each line into tokens can be considered </w:t>
      </w:r>
      <w:proofErr w:type="gramStart"/>
      <w:r w:rsidRPr="00DD1C96">
        <w:t>O(</w:t>
      </w:r>
      <w:proofErr w:type="gramEnd"/>
      <w:r w:rsidRPr="00DD1C96">
        <w:t>1) for practical purposes, although in theory it could be O(m) if a line had many tokens. Reading n lines from a file amounts to O(n), and creating a Course object for each line is another O(n) total. The more significant differences come from inserting each course into a particular data structure.</w:t>
      </w:r>
    </w:p>
    <w:p w14:paraId="5433406F" w14:textId="77777777" w:rsidR="00DD1C96" w:rsidRPr="00DD1C96" w:rsidRDefault="00DD1C96" w:rsidP="00DD1C96">
      <w:pPr>
        <w:ind w:firstLine="0"/>
      </w:pPr>
      <w:r w:rsidRPr="00DD1C96">
        <w:t xml:space="preserve">For a Vector, insertion involves appending a new Course at the end of the array. This operation is </w:t>
      </w:r>
      <w:proofErr w:type="gramStart"/>
      <w:r w:rsidRPr="00DD1C96">
        <w:t>O(</w:t>
      </w:r>
      <w:proofErr w:type="gramEnd"/>
      <w:r w:rsidRPr="00DD1C96">
        <w:t xml:space="preserve">1) amortized, so across all n courses, the total insertion time is O(n). In a Hash Table, insertion is </w:t>
      </w:r>
      <w:proofErr w:type="gramStart"/>
      <w:r w:rsidRPr="00DD1C96">
        <w:t>O(</w:t>
      </w:r>
      <w:proofErr w:type="gramEnd"/>
      <w:r w:rsidRPr="00DD1C96">
        <w:t xml:space="preserve">1) on average for each course, which likewise produces O(n) total. However, if there are many collisions—perhaps due to a poor hashing function—worst-case performance can degrade to O(n^2). In a Binary Search Tree (BST), insertion time depends on the height of the tree. If the data happens to arrive in ascending or descending order, the tree will be extremely unbalanced, and each insertion can be O(n), </w:t>
      </w:r>
      <w:r w:rsidRPr="00DD1C96">
        <w:lastRenderedPageBreak/>
        <w:t xml:space="preserve">leading to a total of O(n^2). If the input is random enough, or the BST is self-balancing, the average insertion cost is </w:t>
      </w:r>
      <w:proofErr w:type="gramStart"/>
      <w:r w:rsidRPr="00DD1C96">
        <w:t>O(</w:t>
      </w:r>
      <w:proofErr w:type="gramEnd"/>
      <w:r w:rsidRPr="00DD1C96">
        <w:t xml:space="preserve">log n), resulting in </w:t>
      </w:r>
      <w:proofErr w:type="gramStart"/>
      <w:r w:rsidRPr="00DD1C96">
        <w:t>O(</w:t>
      </w:r>
      <w:proofErr w:type="gramEnd"/>
      <w:r w:rsidRPr="00DD1C96">
        <w:t>n log n) over all inserts.</w:t>
      </w:r>
    </w:p>
    <w:p w14:paraId="4D3BBBF0" w14:textId="77777777" w:rsidR="00DD1C96" w:rsidRPr="00DD1C96" w:rsidRDefault="00DD1C96" w:rsidP="00DD1C96">
      <w:pPr>
        <w:ind w:firstLine="0"/>
      </w:pPr>
      <w:r w:rsidRPr="00DD1C96">
        <w:t xml:space="preserve">Searching and printing courses also </w:t>
      </w:r>
      <w:proofErr w:type="gramStart"/>
      <w:r w:rsidRPr="00DD1C96">
        <w:t>differs</w:t>
      </w:r>
      <w:proofErr w:type="gramEnd"/>
      <w:r w:rsidRPr="00DD1C96">
        <w:t xml:space="preserve"> among data structures. A Vector requires O(n) to find a single course by linear search. Printing a sorted list of all courses means sorting the entire vector first, which is </w:t>
      </w:r>
      <w:proofErr w:type="gramStart"/>
      <w:r w:rsidRPr="00DD1C96">
        <w:t>O(</w:t>
      </w:r>
      <w:proofErr w:type="gramEnd"/>
      <w:r w:rsidRPr="00DD1C96">
        <w:t xml:space="preserve">n log n), then printing in O(n). In a Hash Table, searching for a specific course is </w:t>
      </w:r>
      <w:proofErr w:type="gramStart"/>
      <w:r w:rsidRPr="00DD1C96">
        <w:t>O(</w:t>
      </w:r>
      <w:proofErr w:type="gramEnd"/>
      <w:r w:rsidRPr="00DD1C96">
        <w:t xml:space="preserve">1) on average, but printing a sorted list requires extracting and sorting the keys (O(n) + </w:t>
      </w:r>
      <w:proofErr w:type="gramStart"/>
      <w:r w:rsidRPr="00DD1C96">
        <w:t>O(</w:t>
      </w:r>
      <w:proofErr w:type="gramEnd"/>
      <w:r w:rsidRPr="00DD1C96">
        <w:t xml:space="preserve">n log n) to sort, plus O(n) to print), making it </w:t>
      </w:r>
      <w:proofErr w:type="gramStart"/>
      <w:r w:rsidRPr="00DD1C96">
        <w:t>O(</w:t>
      </w:r>
      <w:proofErr w:type="gramEnd"/>
      <w:r w:rsidRPr="00DD1C96">
        <w:t xml:space="preserve">n log n) overall. By contrast, a BST supports an in-order traversal in O(n) to naturally produce a sorted list, and searching is </w:t>
      </w:r>
      <w:proofErr w:type="gramStart"/>
      <w:r w:rsidRPr="00DD1C96">
        <w:t>O(</w:t>
      </w:r>
      <w:proofErr w:type="gramEnd"/>
      <w:r w:rsidRPr="00DD1C96">
        <w:t>log n) on average. Still, if the BST is unbalanced, both insertion and searching degrade to O(n).</w:t>
      </w:r>
    </w:p>
    <w:p w14:paraId="050A37FE" w14:textId="20EDC278" w:rsidR="576062CF" w:rsidRDefault="576062CF" w:rsidP="006F0741">
      <w:pPr>
        <w:ind w:firstLine="0"/>
      </w:pPr>
    </w:p>
    <w:p w14:paraId="568FB6AD" w14:textId="77777777" w:rsidR="004A2E03" w:rsidRPr="004A2E03" w:rsidRDefault="004A2E03" w:rsidP="004A2E03">
      <w:pPr>
        <w:ind w:firstLine="0"/>
        <w:rPr>
          <w:b/>
          <w:bCs/>
        </w:rPr>
      </w:pPr>
      <w:r w:rsidRPr="004A2E03">
        <w:rPr>
          <w:b/>
          <w:bCs/>
        </w:rPr>
        <w:t>Advantages and Disadvantages of Each Structure</w:t>
      </w:r>
    </w:p>
    <w:p w14:paraId="625FE522" w14:textId="77777777" w:rsidR="004A2E03" w:rsidRPr="004A2E03" w:rsidRDefault="004A2E03" w:rsidP="004A2E03">
      <w:pPr>
        <w:ind w:firstLine="0"/>
      </w:pPr>
      <w:r w:rsidRPr="004A2E03">
        <w:t xml:space="preserve">Each data structure comes with its own strengths and weaknesses. A Vector is appealing for its simplicity. It is straightforward to implement, storing all data contiguously, and </w:t>
      </w:r>
      <w:proofErr w:type="gramStart"/>
      <w:r w:rsidRPr="004A2E03">
        <w:t>appending</w:t>
      </w:r>
      <w:proofErr w:type="gramEnd"/>
      <w:r w:rsidRPr="004A2E03">
        <w:t xml:space="preserve"> new courses is an amortized </w:t>
      </w:r>
      <w:proofErr w:type="gramStart"/>
      <w:r w:rsidRPr="004A2E03">
        <w:t>O(</w:t>
      </w:r>
      <w:proofErr w:type="gramEnd"/>
      <w:r w:rsidRPr="004A2E03">
        <w:t xml:space="preserve">1). However, any search for a specific course number requires scanning the entire array (O(n)), and printing a sorted list involves </w:t>
      </w:r>
      <w:proofErr w:type="gramStart"/>
      <w:r w:rsidRPr="004A2E03">
        <w:t>O(</w:t>
      </w:r>
      <w:proofErr w:type="gramEnd"/>
      <w:r w:rsidRPr="004A2E03">
        <w:t>n log n) every time the user needs a complete, ordered listing.</w:t>
      </w:r>
    </w:p>
    <w:p w14:paraId="13E644D6" w14:textId="77777777" w:rsidR="004A2E03" w:rsidRPr="004A2E03" w:rsidRDefault="004A2E03" w:rsidP="004A2E03">
      <w:pPr>
        <w:ind w:firstLine="0"/>
      </w:pPr>
      <w:r w:rsidRPr="004A2E03">
        <w:t xml:space="preserve">A Hash Table is attractive because it offers </w:t>
      </w:r>
      <w:proofErr w:type="gramStart"/>
      <w:r w:rsidRPr="004A2E03">
        <w:t>O(</w:t>
      </w:r>
      <w:proofErr w:type="gramEnd"/>
      <w:r w:rsidRPr="004A2E03">
        <w:t xml:space="preserve">1) average-case insertion and lookup, making it extremely fast when advisors need to locate a specific course by its course number. On the downside, generating a sorted list of all courses requires collecting and sorting keys, adding an </w:t>
      </w:r>
      <w:proofErr w:type="gramStart"/>
      <w:r w:rsidRPr="004A2E03">
        <w:t>O(</w:t>
      </w:r>
      <w:proofErr w:type="gramEnd"/>
      <w:r w:rsidRPr="004A2E03">
        <w:t>n log n) operation. Collisions in a hash table can also degrade performance to O(n), and implementing a hash function and collision resolution strategy can be more intricate compared to a simple array-based approach.</w:t>
      </w:r>
    </w:p>
    <w:p w14:paraId="03EB8669" w14:textId="77777777" w:rsidR="004A2E03" w:rsidRPr="004A2E03" w:rsidRDefault="004A2E03" w:rsidP="004A2E03">
      <w:pPr>
        <w:ind w:firstLine="0"/>
      </w:pPr>
      <w:r w:rsidRPr="004A2E03">
        <w:t xml:space="preserve">Lastly, a BST (especially if it is self-balancing) can provide a nice balance. An in-order traversal of a BST visits all nodes in ascending order, so printing a sorted list takes O(n). Searching is typically </w:t>
      </w:r>
      <w:proofErr w:type="gramStart"/>
      <w:r w:rsidRPr="004A2E03">
        <w:t>O(</w:t>
      </w:r>
      <w:proofErr w:type="gramEnd"/>
      <w:r w:rsidRPr="004A2E03">
        <w:t xml:space="preserve">log n), as long as the tree remains balanced. The main drawback is that a naive BST can become skewed if the </w:t>
      </w:r>
      <w:r w:rsidRPr="004A2E03">
        <w:lastRenderedPageBreak/>
        <w:t>data is sorted, resulting in O(n) insertion and searching. Self-balancing BSTs (like AVL or Red-Black trees) solve that problem but at the cost of more complex implementation.</w:t>
      </w:r>
    </w:p>
    <w:p w14:paraId="65A92A79" w14:textId="77777777" w:rsidR="004D320F" w:rsidRPr="004D320F" w:rsidRDefault="004D320F" w:rsidP="004D320F">
      <w:pPr>
        <w:ind w:firstLine="0"/>
        <w:rPr>
          <w:b/>
          <w:bCs/>
        </w:rPr>
      </w:pPr>
      <w:r w:rsidRPr="004D320F">
        <w:rPr>
          <w:b/>
          <w:bCs/>
        </w:rPr>
        <w:t>Recommendation</w:t>
      </w:r>
    </w:p>
    <w:p w14:paraId="25CF4524" w14:textId="33B2A265" w:rsidR="004D320F" w:rsidRPr="004D320F" w:rsidRDefault="004D320F" w:rsidP="004D320F">
      <w:pPr>
        <w:ind w:firstLine="0"/>
      </w:pPr>
      <w:r w:rsidRPr="004D320F">
        <w:t xml:space="preserve">Considering the advising office’s key </w:t>
      </w:r>
      <w:proofErr w:type="gramStart"/>
      <w:r w:rsidRPr="004D320F">
        <w:t>requirements</w:t>
      </w:r>
      <w:proofErr w:type="gramEnd"/>
      <w:r w:rsidRPr="004D320F">
        <w:t xml:space="preserve"> </w:t>
      </w:r>
      <w:r w:rsidRPr="004D320F">
        <w:t>finding specific courses quickly and occasionally printing a complete sorted list</w:t>
      </w:r>
      <w:r>
        <w:t xml:space="preserve"> </w:t>
      </w:r>
      <w:r w:rsidRPr="004D320F">
        <w:t>either a Hash Table or a BST can be effective. A Hash Table will provide the fastest lookups on average (</w:t>
      </w:r>
      <w:proofErr w:type="gramStart"/>
      <w:r w:rsidRPr="004D320F">
        <w:t>O(</w:t>
      </w:r>
      <w:proofErr w:type="gramEnd"/>
      <w:r w:rsidRPr="004D320F">
        <w:t>1)</w:t>
      </w:r>
      <w:proofErr w:type="gramStart"/>
      <w:r w:rsidRPr="004D320F">
        <w:t>), but</w:t>
      </w:r>
      <w:proofErr w:type="gramEnd"/>
      <w:r w:rsidRPr="004D320F">
        <w:t xml:space="preserve"> sorting all course numbers when needed is </w:t>
      </w:r>
      <w:proofErr w:type="gramStart"/>
      <w:r w:rsidRPr="004D320F">
        <w:t>O(</w:t>
      </w:r>
      <w:proofErr w:type="gramEnd"/>
      <w:r w:rsidRPr="004D320F">
        <w:t xml:space="preserve">n log n). This trade-off is often acceptable if the advisors spend most of their time looking up individual courses and only occasionally require a full sorted listing. On the other hand, a BST easily produces a sorted list via an in-order traversal, which is O(n), and searching is </w:t>
      </w:r>
      <w:proofErr w:type="gramStart"/>
      <w:r w:rsidRPr="004D320F">
        <w:t>O(</w:t>
      </w:r>
      <w:proofErr w:type="gramEnd"/>
      <w:r w:rsidRPr="004D320F">
        <w:t>log n) when the tree is balanced. However, there is a risk of poor performance if the data arrives in a way that creates a highly unbalanced tree, unless a self-balancing approach is used.</w:t>
      </w:r>
    </w:p>
    <w:p w14:paraId="1B9C401C" w14:textId="77777777" w:rsidR="004D320F" w:rsidRPr="004D320F" w:rsidRDefault="004D320F" w:rsidP="004D320F">
      <w:pPr>
        <w:ind w:firstLine="0"/>
      </w:pPr>
      <w:r w:rsidRPr="004D320F">
        <w:t xml:space="preserve">For most typical scenarios, a Hash Table is the simpler go-to solution for rapid lookups, and paying the </w:t>
      </w:r>
      <w:proofErr w:type="gramStart"/>
      <w:r w:rsidRPr="004D320F">
        <w:t>O(</w:t>
      </w:r>
      <w:proofErr w:type="gramEnd"/>
      <w:r w:rsidRPr="004D320F">
        <w:t xml:space="preserve">n log n) cost to sort courses on demand is reasonable. If the data set is large and you want consistently fast sorting without re-sorting, a self-balancing BST might be the more optimal choice, as it ensures searching remains </w:t>
      </w:r>
      <w:proofErr w:type="gramStart"/>
      <w:r w:rsidRPr="004D320F">
        <w:t>O(</w:t>
      </w:r>
      <w:proofErr w:type="gramEnd"/>
      <w:r w:rsidRPr="004D320F">
        <w:t>log n) and provides O(n) sorted printing. Ultimately, the decision should reflect how often advisors expect to retrieve single courses versus how often they need to view all courses in order.</w:t>
      </w:r>
    </w:p>
    <w:p w14:paraId="177EE99B" w14:textId="77777777" w:rsidR="004D320F" w:rsidRPr="004A2E03" w:rsidRDefault="004D320F" w:rsidP="006F0741">
      <w:pPr>
        <w:ind w:firstLine="0"/>
      </w:pPr>
    </w:p>
    <w:sectPr w:rsidR="004D320F" w:rsidRPr="004A2E03">
      <w:headerReference w:type="default"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DBDA55" w14:textId="77777777" w:rsidR="00643187" w:rsidRDefault="00643187">
      <w:pPr>
        <w:spacing w:line="240" w:lineRule="auto"/>
      </w:pPr>
      <w:r>
        <w:separator/>
      </w:r>
    </w:p>
  </w:endnote>
  <w:endnote w:type="continuationSeparator" w:id="0">
    <w:p w14:paraId="1F7DA500" w14:textId="77777777" w:rsidR="00643187" w:rsidRDefault="00643187">
      <w:pPr>
        <w:spacing w:line="240" w:lineRule="auto"/>
      </w:pPr>
      <w:r>
        <w:continuationSeparator/>
      </w:r>
    </w:p>
  </w:endnote>
  <w:endnote w:type="continuationNotice" w:id="1">
    <w:p w14:paraId="6C212752" w14:textId="77777777" w:rsidR="00643187" w:rsidRDefault="0064318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733B038C" w14:paraId="107AF59C" w14:textId="77777777" w:rsidTr="733B038C">
      <w:tc>
        <w:tcPr>
          <w:tcW w:w="3120" w:type="dxa"/>
        </w:tcPr>
        <w:p w14:paraId="2679A047" w14:textId="77777777" w:rsidR="733B038C" w:rsidRDefault="733B038C" w:rsidP="733B038C">
          <w:pPr>
            <w:pStyle w:val="Header"/>
            <w:ind w:left="-115"/>
          </w:pPr>
        </w:p>
      </w:tc>
      <w:tc>
        <w:tcPr>
          <w:tcW w:w="3120" w:type="dxa"/>
        </w:tcPr>
        <w:p w14:paraId="23068A14" w14:textId="77777777" w:rsidR="733B038C" w:rsidRDefault="733B038C" w:rsidP="733B038C">
          <w:pPr>
            <w:pStyle w:val="Header"/>
            <w:jc w:val="center"/>
          </w:pPr>
        </w:p>
      </w:tc>
      <w:tc>
        <w:tcPr>
          <w:tcW w:w="3120" w:type="dxa"/>
        </w:tcPr>
        <w:p w14:paraId="4CEBE347" w14:textId="77777777" w:rsidR="733B038C" w:rsidRDefault="733B038C" w:rsidP="733B038C">
          <w:pPr>
            <w:pStyle w:val="Header"/>
            <w:ind w:right="-115"/>
            <w:jc w:val="right"/>
          </w:pPr>
        </w:p>
      </w:tc>
    </w:tr>
  </w:tbl>
  <w:p w14:paraId="582D1AD7" w14:textId="77777777" w:rsidR="733B038C" w:rsidRDefault="733B038C" w:rsidP="733B03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733B038C" w14:paraId="2327BEF6" w14:textId="77777777" w:rsidTr="733B038C">
      <w:tc>
        <w:tcPr>
          <w:tcW w:w="3120" w:type="dxa"/>
        </w:tcPr>
        <w:p w14:paraId="217B9155" w14:textId="77777777" w:rsidR="733B038C" w:rsidRDefault="733B038C" w:rsidP="733B038C">
          <w:pPr>
            <w:pStyle w:val="Header"/>
            <w:ind w:left="-115"/>
          </w:pPr>
        </w:p>
      </w:tc>
      <w:tc>
        <w:tcPr>
          <w:tcW w:w="3120" w:type="dxa"/>
        </w:tcPr>
        <w:p w14:paraId="1C832EBE" w14:textId="77777777" w:rsidR="733B038C" w:rsidRDefault="733B038C" w:rsidP="733B038C">
          <w:pPr>
            <w:pStyle w:val="Header"/>
            <w:jc w:val="center"/>
          </w:pPr>
        </w:p>
      </w:tc>
      <w:tc>
        <w:tcPr>
          <w:tcW w:w="3120" w:type="dxa"/>
        </w:tcPr>
        <w:p w14:paraId="6FA4DFB9" w14:textId="77777777" w:rsidR="733B038C" w:rsidRDefault="733B038C" w:rsidP="733B038C">
          <w:pPr>
            <w:pStyle w:val="Header"/>
            <w:ind w:right="-115"/>
            <w:jc w:val="right"/>
          </w:pPr>
        </w:p>
      </w:tc>
    </w:tr>
  </w:tbl>
  <w:p w14:paraId="46D5957E" w14:textId="77777777" w:rsidR="733B038C" w:rsidRDefault="733B038C" w:rsidP="733B03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4BF693" w14:textId="77777777" w:rsidR="00643187" w:rsidRDefault="00643187">
      <w:pPr>
        <w:spacing w:line="240" w:lineRule="auto"/>
      </w:pPr>
      <w:r>
        <w:separator/>
      </w:r>
    </w:p>
  </w:footnote>
  <w:footnote w:type="continuationSeparator" w:id="0">
    <w:p w14:paraId="7527E22B" w14:textId="77777777" w:rsidR="00643187" w:rsidRDefault="00643187">
      <w:pPr>
        <w:spacing w:line="240" w:lineRule="auto"/>
      </w:pPr>
      <w:r>
        <w:continuationSeparator/>
      </w:r>
    </w:p>
  </w:footnote>
  <w:footnote w:type="continuationNotice" w:id="1">
    <w:p w14:paraId="5D10B34C" w14:textId="77777777" w:rsidR="00643187" w:rsidRDefault="0064318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00904DBE" w14:paraId="56BA9243" w14:textId="77777777" w:rsidTr="008830C9">
      <w:tc>
        <w:tcPr>
          <w:tcW w:w="3120" w:type="dxa"/>
        </w:tcPr>
        <w:p w14:paraId="5291ABBB" w14:textId="0AB3DD83" w:rsidR="00604652" w:rsidRDefault="00604652" w:rsidP="00604652">
          <w:pPr>
            <w:pStyle w:val="Header"/>
          </w:pPr>
        </w:p>
      </w:tc>
      <w:tc>
        <w:tcPr>
          <w:tcW w:w="3120" w:type="dxa"/>
        </w:tcPr>
        <w:p w14:paraId="397609CA" w14:textId="77777777" w:rsidR="00904DBE" w:rsidRDefault="00904DBE" w:rsidP="00904DBE">
          <w:pPr>
            <w:pStyle w:val="Header"/>
            <w:jc w:val="center"/>
          </w:pPr>
        </w:p>
      </w:tc>
      <w:tc>
        <w:tcPr>
          <w:tcW w:w="3120" w:type="dxa"/>
        </w:tcPr>
        <w:p w14:paraId="00625098" w14:textId="77777777" w:rsidR="00904DBE" w:rsidRDefault="00904DBE" w:rsidP="00904DBE">
          <w:pPr>
            <w:pStyle w:val="Header"/>
            <w:ind w:right="-115"/>
            <w:jc w:val="right"/>
          </w:pPr>
          <w:r>
            <w:fldChar w:fldCharType="begin"/>
          </w:r>
          <w:r>
            <w:instrText>PAGE</w:instrText>
          </w:r>
          <w:r>
            <w:fldChar w:fldCharType="separate"/>
          </w:r>
          <w:r w:rsidR="00DA395D">
            <w:rPr>
              <w:noProof/>
            </w:rPr>
            <w:t>2</w:t>
          </w:r>
          <w:r>
            <w:fldChar w:fldCharType="end"/>
          </w:r>
        </w:p>
      </w:tc>
    </w:tr>
  </w:tbl>
  <w:p w14:paraId="4E89F346" w14:textId="77777777" w:rsidR="733B038C" w:rsidRDefault="733B038C" w:rsidP="733B03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CellMar>
        <w:left w:w="0" w:type="dxa"/>
        <w:right w:w="0" w:type="dxa"/>
      </w:tblCellMar>
      <w:tblLook w:val="0600" w:firstRow="0" w:lastRow="0" w:firstColumn="0" w:lastColumn="0" w:noHBand="1" w:noVBand="1"/>
    </w:tblPr>
    <w:tblGrid>
      <w:gridCol w:w="3120"/>
      <w:gridCol w:w="3120"/>
    </w:tblGrid>
    <w:tr w:rsidR="00685476" w14:paraId="1ED04E27" w14:textId="77777777" w:rsidTr="00FD478C">
      <w:tc>
        <w:tcPr>
          <w:tcW w:w="3120" w:type="dxa"/>
        </w:tcPr>
        <w:p w14:paraId="788E24C0" w14:textId="77777777" w:rsidR="00685476" w:rsidRDefault="00685476" w:rsidP="733B038C">
          <w:pPr>
            <w:pStyle w:val="Header"/>
            <w:jc w:val="center"/>
          </w:pPr>
        </w:p>
      </w:tc>
      <w:tc>
        <w:tcPr>
          <w:tcW w:w="3120" w:type="dxa"/>
        </w:tcPr>
        <w:p w14:paraId="0024CCC5" w14:textId="77777777" w:rsidR="00685476" w:rsidRDefault="00685476" w:rsidP="733B038C">
          <w:pPr>
            <w:pStyle w:val="Header"/>
            <w:ind w:right="-115"/>
            <w:jc w:val="right"/>
          </w:pPr>
        </w:p>
      </w:tc>
    </w:tr>
  </w:tbl>
  <w:p w14:paraId="3852E491" w14:textId="77777777" w:rsidR="733B038C" w:rsidRDefault="733B038C" w:rsidP="733B03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4E56C0"/>
    <w:multiLevelType w:val="multilevel"/>
    <w:tmpl w:val="8C7273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C107935"/>
    <w:multiLevelType w:val="multilevel"/>
    <w:tmpl w:val="5FA22D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66324843">
    <w:abstractNumId w:val="1"/>
  </w:num>
  <w:num w:numId="2" w16cid:durableId="17720455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6AF"/>
    <w:rsid w:val="000E7061"/>
    <w:rsid w:val="00166A12"/>
    <w:rsid w:val="001C0867"/>
    <w:rsid w:val="00283C79"/>
    <w:rsid w:val="002C3BE4"/>
    <w:rsid w:val="002F7E04"/>
    <w:rsid w:val="00311690"/>
    <w:rsid w:val="00371920"/>
    <w:rsid w:val="00371BD9"/>
    <w:rsid w:val="003F77C6"/>
    <w:rsid w:val="0042207D"/>
    <w:rsid w:val="00452CBA"/>
    <w:rsid w:val="004A2E03"/>
    <w:rsid w:val="004A71EE"/>
    <w:rsid w:val="004C683E"/>
    <w:rsid w:val="004D320F"/>
    <w:rsid w:val="00500997"/>
    <w:rsid w:val="00530EF3"/>
    <w:rsid w:val="005456AF"/>
    <w:rsid w:val="0057520C"/>
    <w:rsid w:val="005936DA"/>
    <w:rsid w:val="00604652"/>
    <w:rsid w:val="00643187"/>
    <w:rsid w:val="00685476"/>
    <w:rsid w:val="006C101C"/>
    <w:rsid w:val="006F0741"/>
    <w:rsid w:val="006F4709"/>
    <w:rsid w:val="00702B81"/>
    <w:rsid w:val="00727711"/>
    <w:rsid w:val="0074264E"/>
    <w:rsid w:val="00796468"/>
    <w:rsid w:val="007D4A2B"/>
    <w:rsid w:val="007E2D6A"/>
    <w:rsid w:val="008005DA"/>
    <w:rsid w:val="008078FA"/>
    <w:rsid w:val="00823731"/>
    <w:rsid w:val="008F3B77"/>
    <w:rsid w:val="00904DBE"/>
    <w:rsid w:val="00A6052D"/>
    <w:rsid w:val="00A75901"/>
    <w:rsid w:val="00AB341F"/>
    <w:rsid w:val="00AD1BB6"/>
    <w:rsid w:val="00B5233A"/>
    <w:rsid w:val="00BA6612"/>
    <w:rsid w:val="00C16E25"/>
    <w:rsid w:val="00C26C30"/>
    <w:rsid w:val="00CA1E31"/>
    <w:rsid w:val="00CD7F50"/>
    <w:rsid w:val="00D01ADE"/>
    <w:rsid w:val="00DA395D"/>
    <w:rsid w:val="00DD1C96"/>
    <w:rsid w:val="00DF1ADF"/>
    <w:rsid w:val="00DF3215"/>
    <w:rsid w:val="00E078FD"/>
    <w:rsid w:val="00E23707"/>
    <w:rsid w:val="00E879E7"/>
    <w:rsid w:val="00EB7213"/>
    <w:rsid w:val="00F43ACD"/>
    <w:rsid w:val="00F941E8"/>
    <w:rsid w:val="00FA4C9E"/>
    <w:rsid w:val="00FC53A7"/>
    <w:rsid w:val="00FD478C"/>
    <w:rsid w:val="00FF1E90"/>
    <w:rsid w:val="02B84D5B"/>
    <w:rsid w:val="0D043988"/>
    <w:rsid w:val="0F5677D9"/>
    <w:rsid w:val="211A0CBD"/>
    <w:rsid w:val="26E400E3"/>
    <w:rsid w:val="2A8439C5"/>
    <w:rsid w:val="31C3BEDA"/>
    <w:rsid w:val="3A62D598"/>
    <w:rsid w:val="4B67EC07"/>
    <w:rsid w:val="5643BF48"/>
    <w:rsid w:val="576062CF"/>
    <w:rsid w:val="5E87343A"/>
    <w:rsid w:val="6E98F034"/>
    <w:rsid w:val="709762D6"/>
    <w:rsid w:val="717E282B"/>
    <w:rsid w:val="72E609EB"/>
    <w:rsid w:val="733B038C"/>
    <w:rsid w:val="74440036"/>
    <w:rsid w:val="7F8F130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16386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4A2B"/>
    <w:pPr>
      <w:spacing w:after="0" w:line="480" w:lineRule="auto"/>
      <w:ind w:firstLine="720"/>
    </w:pPr>
  </w:style>
  <w:style w:type="paragraph" w:styleId="Heading1">
    <w:name w:val="heading 1"/>
    <w:basedOn w:val="Normal"/>
    <w:next w:val="Normal"/>
    <w:link w:val="Heading1Char"/>
    <w:uiPriority w:val="9"/>
    <w:qFormat/>
    <w:rsid w:val="007D4A2B"/>
    <w:pPr>
      <w:ind w:firstLine="0"/>
      <w:jc w:val="center"/>
      <w:outlineLvl w:val="0"/>
    </w:pPr>
    <w:rPr>
      <w:b/>
      <w:bCs/>
    </w:rPr>
  </w:style>
  <w:style w:type="paragraph" w:styleId="Heading2">
    <w:name w:val="heading 2"/>
    <w:basedOn w:val="Normal"/>
    <w:next w:val="Normal"/>
    <w:link w:val="Heading2Char"/>
    <w:uiPriority w:val="9"/>
    <w:unhideWhenUsed/>
    <w:qFormat/>
    <w:rsid w:val="007D4A2B"/>
    <w:pPr>
      <w:ind w:firstLine="0"/>
      <w:outlineLvl w:val="1"/>
    </w:pPr>
    <w:rPr>
      <w:b/>
      <w:bCs/>
    </w:rPr>
  </w:style>
  <w:style w:type="paragraph" w:styleId="Heading3">
    <w:name w:val="heading 3"/>
    <w:basedOn w:val="Normal"/>
    <w:next w:val="Normal"/>
    <w:link w:val="Heading3Char"/>
    <w:uiPriority w:val="9"/>
    <w:unhideWhenUsed/>
    <w:qFormat/>
    <w:rsid w:val="007D4A2B"/>
    <w:pPr>
      <w:ind w:firstLine="0"/>
      <w:outlineLvl w:val="2"/>
    </w:pPr>
    <w:rPr>
      <w:b/>
      <w:bCs/>
      <w:i/>
      <w:iCs/>
    </w:rPr>
  </w:style>
  <w:style w:type="paragraph" w:styleId="Heading4">
    <w:name w:val="heading 4"/>
    <w:basedOn w:val="Normal"/>
    <w:next w:val="Normal"/>
    <w:link w:val="Heading4Char"/>
    <w:uiPriority w:val="9"/>
    <w:unhideWhenUsed/>
    <w:qFormat/>
    <w:rsid w:val="007D4A2B"/>
    <w:pPr>
      <w:ind w:firstLine="0"/>
      <w:outlineLvl w:val="3"/>
    </w:pPr>
    <w:rPr>
      <w:b/>
      <w:bCs/>
    </w:rPr>
  </w:style>
  <w:style w:type="paragraph" w:styleId="Heading5">
    <w:name w:val="heading 5"/>
    <w:basedOn w:val="Normal"/>
    <w:next w:val="Normal"/>
    <w:link w:val="Heading5Char"/>
    <w:uiPriority w:val="9"/>
    <w:unhideWhenUsed/>
    <w:qFormat/>
    <w:rsid w:val="007D4A2B"/>
    <w:pPr>
      <w:ind w:firstLine="0"/>
      <w:outlineLvl w:val="4"/>
    </w:pPr>
    <w:rPr>
      <w:b/>
      <w:bCs/>
      <w:i/>
      <w:iCs/>
    </w:rPr>
  </w:style>
  <w:style w:type="paragraph" w:styleId="Heading6">
    <w:name w:val="heading 6"/>
    <w:basedOn w:val="Normal"/>
    <w:next w:val="Normal"/>
    <w:link w:val="Heading6Char"/>
    <w:uiPriority w:val="9"/>
    <w:semiHidden/>
    <w:unhideWhenUsed/>
    <w:qFormat/>
    <w:rsid w:val="007D4A2B"/>
    <w:pPr>
      <w:keepNext/>
      <w:keepLines/>
      <w:spacing w:before="40"/>
      <w:ind w:firstLine="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Pr>
      <w:i/>
      <w:iCs/>
    </w:rPr>
  </w:style>
  <w:style w:type="character" w:customStyle="1" w:styleId="HeaderChar">
    <w:name w:val="Header Char"/>
    <w:basedOn w:val="DefaultParagraphFont"/>
    <w:link w:val="Header"/>
    <w:uiPriority w:val="99"/>
    <w:rsid w:val="007D4A2B"/>
  </w:style>
  <w:style w:type="paragraph" w:styleId="Header">
    <w:name w:val="header"/>
    <w:basedOn w:val="Normal"/>
    <w:link w:val="HeaderChar"/>
    <w:uiPriority w:val="99"/>
    <w:unhideWhenUsed/>
    <w:rsid w:val="007D4A2B"/>
    <w:pPr>
      <w:tabs>
        <w:tab w:val="center" w:pos="4680"/>
        <w:tab w:val="right" w:pos="9360"/>
      </w:tabs>
      <w:spacing w:line="240" w:lineRule="auto"/>
      <w:ind w:firstLine="0"/>
    </w:pPr>
  </w:style>
  <w:style w:type="character" w:customStyle="1" w:styleId="FooterChar">
    <w:name w:val="Footer Char"/>
    <w:basedOn w:val="DefaultParagraphFont"/>
    <w:link w:val="Footer"/>
    <w:uiPriority w:val="99"/>
    <w:rsid w:val="007D4A2B"/>
  </w:style>
  <w:style w:type="paragraph" w:styleId="Footer">
    <w:name w:val="footer"/>
    <w:basedOn w:val="Normal"/>
    <w:link w:val="FooterChar"/>
    <w:uiPriority w:val="99"/>
    <w:unhideWhenUsed/>
    <w:rsid w:val="007D4A2B"/>
    <w:pPr>
      <w:tabs>
        <w:tab w:val="center" w:pos="4680"/>
        <w:tab w:val="right" w:pos="9360"/>
      </w:tabs>
      <w:spacing w:line="240" w:lineRule="auto"/>
      <w:ind w:firstLine="0"/>
    </w:pPr>
  </w:style>
  <w:style w:type="character" w:styleId="CommentReference">
    <w:name w:val="annotation reference"/>
    <w:basedOn w:val="DefaultParagraphFont"/>
    <w:uiPriority w:val="99"/>
    <w:semiHidden/>
    <w:unhideWhenUsed/>
    <w:rsid w:val="00CD7F50"/>
    <w:rPr>
      <w:sz w:val="16"/>
      <w:szCs w:val="16"/>
    </w:rPr>
  </w:style>
  <w:style w:type="paragraph" w:styleId="CommentText">
    <w:name w:val="annotation text"/>
    <w:basedOn w:val="Normal"/>
    <w:link w:val="CommentTextChar"/>
    <w:uiPriority w:val="99"/>
    <w:unhideWhenUsed/>
    <w:rsid w:val="00CD7F50"/>
    <w:pPr>
      <w:spacing w:line="240" w:lineRule="auto"/>
    </w:pPr>
    <w:rPr>
      <w:sz w:val="20"/>
      <w:szCs w:val="20"/>
    </w:rPr>
  </w:style>
  <w:style w:type="character" w:customStyle="1" w:styleId="CommentTextChar">
    <w:name w:val="Comment Text Char"/>
    <w:basedOn w:val="DefaultParagraphFont"/>
    <w:link w:val="CommentText"/>
    <w:uiPriority w:val="99"/>
    <w:rsid w:val="00CD7F50"/>
    <w:rPr>
      <w:sz w:val="20"/>
      <w:szCs w:val="20"/>
    </w:rPr>
  </w:style>
  <w:style w:type="paragraph" w:styleId="CommentSubject">
    <w:name w:val="annotation subject"/>
    <w:basedOn w:val="CommentText"/>
    <w:next w:val="CommentText"/>
    <w:link w:val="CommentSubjectChar"/>
    <w:uiPriority w:val="99"/>
    <w:semiHidden/>
    <w:unhideWhenUsed/>
    <w:rsid w:val="00CD7F50"/>
    <w:rPr>
      <w:b/>
      <w:bCs/>
    </w:rPr>
  </w:style>
  <w:style w:type="character" w:customStyle="1" w:styleId="CommentSubjectChar">
    <w:name w:val="Comment Subject Char"/>
    <w:basedOn w:val="CommentTextChar"/>
    <w:link w:val="CommentSubject"/>
    <w:uiPriority w:val="99"/>
    <w:semiHidden/>
    <w:rsid w:val="00CD7F50"/>
    <w:rPr>
      <w:b/>
      <w:bCs/>
      <w:sz w:val="20"/>
      <w:szCs w:val="20"/>
    </w:rPr>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rsid w:val="00C26C3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6C30"/>
    <w:rPr>
      <w:rFonts w:ascii="Segoe UI" w:hAnsi="Segoe UI" w:cs="Segoe UI"/>
      <w:sz w:val="18"/>
      <w:szCs w:val="18"/>
    </w:rPr>
  </w:style>
  <w:style w:type="paragraph" w:styleId="Title">
    <w:name w:val="Title"/>
    <w:basedOn w:val="Normal"/>
    <w:next w:val="Normal"/>
    <w:link w:val="TitleChar"/>
    <w:uiPriority w:val="10"/>
    <w:qFormat/>
    <w:rsid w:val="00530EF3"/>
    <w:pPr>
      <w:ind w:firstLine="0"/>
      <w:jc w:val="center"/>
    </w:pPr>
    <w:rPr>
      <w:b/>
      <w:bCs/>
    </w:rPr>
  </w:style>
  <w:style w:type="character" w:customStyle="1" w:styleId="TitleChar">
    <w:name w:val="Title Char"/>
    <w:basedOn w:val="DefaultParagraphFont"/>
    <w:link w:val="Title"/>
    <w:uiPriority w:val="10"/>
    <w:rsid w:val="00530EF3"/>
    <w:rPr>
      <w:b/>
      <w:bCs/>
    </w:rPr>
  </w:style>
  <w:style w:type="character" w:styleId="PlaceholderText">
    <w:name w:val="Placeholder Text"/>
    <w:basedOn w:val="DefaultParagraphFont"/>
    <w:uiPriority w:val="99"/>
    <w:semiHidden/>
    <w:rsid w:val="00FD478C"/>
    <w:rPr>
      <w:color w:val="808080"/>
    </w:rPr>
  </w:style>
  <w:style w:type="paragraph" w:styleId="Subtitle">
    <w:name w:val="Subtitle"/>
    <w:basedOn w:val="Normal"/>
    <w:next w:val="Normal"/>
    <w:link w:val="SubtitleChar"/>
    <w:uiPriority w:val="11"/>
    <w:qFormat/>
    <w:rsid w:val="00530EF3"/>
    <w:pPr>
      <w:ind w:firstLine="0"/>
      <w:jc w:val="center"/>
    </w:pPr>
  </w:style>
  <w:style w:type="character" w:customStyle="1" w:styleId="SubtitleChar">
    <w:name w:val="Subtitle Char"/>
    <w:basedOn w:val="DefaultParagraphFont"/>
    <w:link w:val="Subtitle"/>
    <w:uiPriority w:val="11"/>
    <w:rsid w:val="00530EF3"/>
  </w:style>
  <w:style w:type="paragraph" w:customStyle="1" w:styleId="SectionTitle">
    <w:name w:val="Section Title"/>
    <w:basedOn w:val="Normal"/>
    <w:next w:val="Normal"/>
    <w:uiPriority w:val="12"/>
    <w:qFormat/>
    <w:rsid w:val="00530EF3"/>
    <w:pPr>
      <w:ind w:firstLine="0"/>
      <w:jc w:val="center"/>
    </w:pPr>
    <w:rPr>
      <w:b/>
      <w:bCs/>
    </w:rPr>
  </w:style>
  <w:style w:type="character" w:styleId="Strong">
    <w:name w:val="Strong"/>
    <w:basedOn w:val="DefaultParagraphFont"/>
    <w:uiPriority w:val="22"/>
    <w:qFormat/>
    <w:rsid w:val="00500997"/>
    <w:rPr>
      <w:b/>
      <w:bCs/>
    </w:rPr>
  </w:style>
  <w:style w:type="character" w:customStyle="1" w:styleId="Heading1Char">
    <w:name w:val="Heading 1 Char"/>
    <w:basedOn w:val="DefaultParagraphFont"/>
    <w:link w:val="Heading1"/>
    <w:uiPriority w:val="9"/>
    <w:rsid w:val="007D4A2B"/>
    <w:rPr>
      <w:b/>
      <w:bCs/>
    </w:rPr>
  </w:style>
  <w:style w:type="character" w:customStyle="1" w:styleId="Heading2Char">
    <w:name w:val="Heading 2 Char"/>
    <w:basedOn w:val="DefaultParagraphFont"/>
    <w:link w:val="Heading2"/>
    <w:uiPriority w:val="9"/>
    <w:rsid w:val="007D4A2B"/>
    <w:rPr>
      <w:b/>
      <w:bCs/>
    </w:rPr>
  </w:style>
  <w:style w:type="character" w:customStyle="1" w:styleId="Heading3Char">
    <w:name w:val="Heading 3 Char"/>
    <w:basedOn w:val="DefaultParagraphFont"/>
    <w:link w:val="Heading3"/>
    <w:uiPriority w:val="9"/>
    <w:rsid w:val="007D4A2B"/>
    <w:rPr>
      <w:b/>
      <w:bCs/>
      <w:i/>
      <w:iCs/>
    </w:rPr>
  </w:style>
  <w:style w:type="character" w:customStyle="1" w:styleId="Heading4Char">
    <w:name w:val="Heading 4 Char"/>
    <w:basedOn w:val="DefaultParagraphFont"/>
    <w:link w:val="Heading4"/>
    <w:uiPriority w:val="9"/>
    <w:rsid w:val="007D4A2B"/>
    <w:rPr>
      <w:b/>
      <w:bCs/>
    </w:rPr>
  </w:style>
  <w:style w:type="character" w:customStyle="1" w:styleId="Heading5Char">
    <w:name w:val="Heading 5 Char"/>
    <w:basedOn w:val="DefaultParagraphFont"/>
    <w:link w:val="Heading5"/>
    <w:uiPriority w:val="9"/>
    <w:rsid w:val="007D4A2B"/>
    <w:rPr>
      <w:b/>
      <w:bCs/>
      <w:i/>
      <w:iCs/>
    </w:rPr>
  </w:style>
  <w:style w:type="paragraph" w:styleId="Quote">
    <w:name w:val="Quote"/>
    <w:basedOn w:val="Normal"/>
    <w:next w:val="Normal"/>
    <w:link w:val="QuoteChar"/>
    <w:uiPriority w:val="29"/>
    <w:qFormat/>
    <w:rsid w:val="002C3BE4"/>
    <w:pPr>
      <w:ind w:left="720"/>
    </w:pPr>
    <w:rPr>
      <w:iCs/>
    </w:rPr>
  </w:style>
  <w:style w:type="character" w:customStyle="1" w:styleId="QuoteChar">
    <w:name w:val="Quote Char"/>
    <w:basedOn w:val="DefaultParagraphFont"/>
    <w:link w:val="Quote"/>
    <w:uiPriority w:val="29"/>
    <w:rsid w:val="002C3BE4"/>
    <w:rPr>
      <w:iCs/>
    </w:rPr>
  </w:style>
  <w:style w:type="paragraph" w:customStyle="1" w:styleId="References">
    <w:name w:val="References"/>
    <w:basedOn w:val="Normal"/>
    <w:uiPriority w:val="29"/>
    <w:qFormat/>
    <w:rsid w:val="007D4A2B"/>
    <w:pPr>
      <w:ind w:left="720" w:hanging="720"/>
    </w:pPr>
  </w:style>
  <w:style w:type="paragraph" w:styleId="Caption">
    <w:name w:val="caption"/>
    <w:basedOn w:val="Normal"/>
    <w:next w:val="Normal"/>
    <w:uiPriority w:val="35"/>
    <w:qFormat/>
    <w:rsid w:val="00530EF3"/>
    <w:pPr>
      <w:ind w:firstLine="0"/>
    </w:pPr>
    <w:rPr>
      <w:i/>
      <w:iCs/>
      <w:szCs w:val="18"/>
    </w:rPr>
  </w:style>
  <w:style w:type="paragraph" w:customStyle="1" w:styleId="TableHeading">
    <w:name w:val="Table Heading"/>
    <w:basedOn w:val="Normal"/>
    <w:uiPriority w:val="10"/>
    <w:qFormat/>
    <w:rsid w:val="00B5233A"/>
    <w:pPr>
      <w:jc w:val="center"/>
    </w:pPr>
    <w:rPr>
      <w:b/>
      <w:bCs/>
    </w:rPr>
  </w:style>
  <w:style w:type="paragraph" w:customStyle="1" w:styleId="NoIndent">
    <w:name w:val="No Indent"/>
    <w:basedOn w:val="Normal"/>
    <w:qFormat/>
    <w:rsid w:val="007D4A2B"/>
    <w:pPr>
      <w:ind w:firstLine="0"/>
    </w:pPr>
  </w:style>
  <w:style w:type="paragraph" w:customStyle="1" w:styleId="CaptionCallout">
    <w:name w:val="Caption Callout"/>
    <w:basedOn w:val="Normal"/>
    <w:qFormat/>
    <w:rsid w:val="00530EF3"/>
    <w:pPr>
      <w:ind w:firstLine="0"/>
    </w:pPr>
    <w:rPr>
      <w:b/>
    </w:rPr>
  </w:style>
  <w:style w:type="character" w:customStyle="1" w:styleId="Heading6Char">
    <w:name w:val="Heading 6 Char"/>
    <w:basedOn w:val="DefaultParagraphFont"/>
    <w:link w:val="Heading6"/>
    <w:uiPriority w:val="9"/>
    <w:semiHidden/>
    <w:rsid w:val="007D4A2B"/>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440269">
      <w:bodyDiv w:val="1"/>
      <w:marLeft w:val="0"/>
      <w:marRight w:val="0"/>
      <w:marTop w:val="0"/>
      <w:marBottom w:val="0"/>
      <w:divBdr>
        <w:top w:val="none" w:sz="0" w:space="0" w:color="auto"/>
        <w:left w:val="none" w:sz="0" w:space="0" w:color="auto"/>
        <w:bottom w:val="none" w:sz="0" w:space="0" w:color="auto"/>
        <w:right w:val="none" w:sz="0" w:space="0" w:color="auto"/>
      </w:divBdr>
    </w:div>
    <w:div w:id="212814879">
      <w:bodyDiv w:val="1"/>
      <w:marLeft w:val="0"/>
      <w:marRight w:val="0"/>
      <w:marTop w:val="0"/>
      <w:marBottom w:val="0"/>
      <w:divBdr>
        <w:top w:val="none" w:sz="0" w:space="0" w:color="auto"/>
        <w:left w:val="none" w:sz="0" w:space="0" w:color="auto"/>
        <w:bottom w:val="none" w:sz="0" w:space="0" w:color="auto"/>
        <w:right w:val="none" w:sz="0" w:space="0" w:color="auto"/>
      </w:divBdr>
    </w:div>
    <w:div w:id="245265366">
      <w:bodyDiv w:val="1"/>
      <w:marLeft w:val="0"/>
      <w:marRight w:val="0"/>
      <w:marTop w:val="0"/>
      <w:marBottom w:val="0"/>
      <w:divBdr>
        <w:top w:val="none" w:sz="0" w:space="0" w:color="auto"/>
        <w:left w:val="none" w:sz="0" w:space="0" w:color="auto"/>
        <w:bottom w:val="none" w:sz="0" w:space="0" w:color="auto"/>
        <w:right w:val="none" w:sz="0" w:space="0" w:color="auto"/>
      </w:divBdr>
    </w:div>
    <w:div w:id="286468857">
      <w:bodyDiv w:val="1"/>
      <w:marLeft w:val="0"/>
      <w:marRight w:val="0"/>
      <w:marTop w:val="0"/>
      <w:marBottom w:val="0"/>
      <w:divBdr>
        <w:top w:val="none" w:sz="0" w:space="0" w:color="auto"/>
        <w:left w:val="none" w:sz="0" w:space="0" w:color="auto"/>
        <w:bottom w:val="none" w:sz="0" w:space="0" w:color="auto"/>
        <w:right w:val="none" w:sz="0" w:space="0" w:color="auto"/>
      </w:divBdr>
    </w:div>
    <w:div w:id="1057389936">
      <w:bodyDiv w:val="1"/>
      <w:marLeft w:val="0"/>
      <w:marRight w:val="0"/>
      <w:marTop w:val="0"/>
      <w:marBottom w:val="0"/>
      <w:divBdr>
        <w:top w:val="none" w:sz="0" w:space="0" w:color="auto"/>
        <w:left w:val="none" w:sz="0" w:space="0" w:color="auto"/>
        <w:bottom w:val="none" w:sz="0" w:space="0" w:color="auto"/>
        <w:right w:val="none" w:sz="0" w:space="0" w:color="auto"/>
      </w:divBdr>
    </w:div>
    <w:div w:id="1295255410">
      <w:bodyDiv w:val="1"/>
      <w:marLeft w:val="0"/>
      <w:marRight w:val="0"/>
      <w:marTop w:val="0"/>
      <w:marBottom w:val="0"/>
      <w:divBdr>
        <w:top w:val="none" w:sz="0" w:space="0" w:color="auto"/>
        <w:left w:val="none" w:sz="0" w:space="0" w:color="auto"/>
        <w:bottom w:val="none" w:sz="0" w:space="0" w:color="auto"/>
        <w:right w:val="none" w:sz="0" w:space="0" w:color="auto"/>
      </w:divBdr>
    </w:div>
    <w:div w:id="1352802498">
      <w:bodyDiv w:val="1"/>
      <w:marLeft w:val="0"/>
      <w:marRight w:val="0"/>
      <w:marTop w:val="0"/>
      <w:marBottom w:val="0"/>
      <w:divBdr>
        <w:top w:val="none" w:sz="0" w:space="0" w:color="auto"/>
        <w:left w:val="none" w:sz="0" w:space="0" w:color="auto"/>
        <w:bottom w:val="none" w:sz="0" w:space="0" w:color="auto"/>
        <w:right w:val="none" w:sz="0" w:space="0" w:color="auto"/>
      </w:divBdr>
    </w:div>
    <w:div w:id="1949579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hill\AppData\Roaming\Microsoft\Templates\Professional%20APA%20Style%20paper%207th%20edi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7DCE20C-610A-4626-841D-1F10857B445E}">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2D686CB8-6245-413C-A355-156513A377FC}">
  <ds:schemaRefs>
    <ds:schemaRef ds:uri="http://schemas.microsoft.com/sharepoint/v3/contenttype/forms"/>
  </ds:schemaRefs>
</ds:datastoreItem>
</file>

<file path=customXml/itemProps3.xml><?xml version="1.0" encoding="utf-8"?>
<ds:datastoreItem xmlns:ds="http://schemas.openxmlformats.org/officeDocument/2006/customXml" ds:itemID="{3B411A11-DDA3-4BC4-B0BC-14026E6D5D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Professional APA Style paper 7th edition</Template>
  <TotalTime>0</TotalTime>
  <Pages>23</Pages>
  <Words>2801</Words>
  <Characters>15971</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2025-04-14T02:38:00Z</dcterms:created>
  <dcterms:modified xsi:type="dcterms:W3CDTF">2025-04-14T03:17:00Z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